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F54" w:rsidRDefault="004F3F54" w:rsidP="004F3F54">
      <w:pPr>
        <w:pStyle w:val="Heading1"/>
        <w:rPr>
          <w:lang w:val="en-GB"/>
        </w:rPr>
      </w:pPr>
      <w:proofErr w:type="spellStart"/>
      <w:r>
        <w:rPr>
          <w:lang w:val="en-GB"/>
        </w:rPr>
        <w:t>TweezerTracker</w:t>
      </w:r>
      <w:proofErr w:type="spellEnd"/>
      <w:r>
        <w:rPr>
          <w:lang w:val="en-GB"/>
        </w:rPr>
        <w:t xml:space="preserve"> Reference</w:t>
      </w:r>
    </w:p>
    <w:p w:rsidR="004F3F54" w:rsidRDefault="004F3F54" w:rsidP="004F3F54">
      <w:pPr>
        <w:pStyle w:val="Heading2"/>
        <w:rPr>
          <w:lang w:val="en-GB"/>
        </w:rPr>
      </w:pPr>
      <w:r>
        <w:rPr>
          <w:lang w:val="en-GB"/>
        </w:rPr>
        <w:t>Tracker Settings</w:t>
      </w:r>
    </w:p>
    <w:p w:rsidR="006607B3" w:rsidRDefault="004F3F54" w:rsidP="004F3F54">
      <w:pPr>
        <w:rPr>
          <w:lang w:val="en-GB"/>
        </w:rPr>
      </w:pPr>
      <w:r>
        <w:rPr>
          <w:lang w:val="en-GB"/>
        </w:rPr>
        <w:t xml:space="preserve">The tracker settings directly influence how much accuracy you can get from your images, but also how fast the localization algorithm can compute positions. The internal details of the algorithms are beyond the point of this document (see </w:t>
      </w:r>
      <w:hyperlink r:id="rId9" w:history="1">
        <w:r w:rsidRPr="004F3F54">
          <w:rPr>
            <w:rStyle w:val="Hyperlink"/>
            <w:lang w:val="en-GB"/>
          </w:rPr>
          <w:t>link</w:t>
        </w:r>
      </w:hyperlink>
      <w:r>
        <w:rPr>
          <w:lang w:val="en-GB"/>
        </w:rPr>
        <w:t xml:space="preserve"> [</w:t>
      </w:r>
      <w:r w:rsidRPr="004F3F54">
        <w:rPr>
          <w:rStyle w:val="FootnoteReference"/>
          <w:vertAlign w:val="baseline"/>
          <w:lang w:val="en-GB"/>
        </w:rPr>
        <w:footnoteReference w:id="1"/>
      </w:r>
      <w:r>
        <w:rPr>
          <w:lang w:val="en-GB"/>
        </w:rPr>
        <w:t xml:space="preserve">]). However to use the tracking software it is important to know how the ROI size and settings influence accuracy and speed of the tracking algorithms. </w:t>
      </w:r>
    </w:p>
    <w:p w:rsidR="002508A3" w:rsidRDefault="009E544F" w:rsidP="004F3F54">
      <w:pPr>
        <w:rPr>
          <w:lang w:val="en-GB"/>
        </w:rPr>
      </w:pPr>
      <w:r>
        <w:rPr>
          <w:noProof/>
          <w:lang w:eastAsia="nl-NL"/>
        </w:rPr>
        <mc:AlternateContent>
          <mc:Choice Requires="wpg">
            <w:drawing>
              <wp:anchor distT="0" distB="0" distL="114300" distR="114300" simplePos="0" relativeHeight="251696128" behindDoc="0" locked="0" layoutInCell="1" allowOverlap="1" wp14:anchorId="0CBDCD81" wp14:editId="6881884E">
                <wp:simplePos x="0" y="0"/>
                <wp:positionH relativeFrom="column">
                  <wp:posOffset>1068070</wp:posOffset>
                </wp:positionH>
                <wp:positionV relativeFrom="paragraph">
                  <wp:posOffset>1439545</wp:posOffset>
                </wp:positionV>
                <wp:extent cx="4386580" cy="3958590"/>
                <wp:effectExtent l="0" t="38100" r="0" b="0"/>
                <wp:wrapSquare wrapText="bothSides"/>
                <wp:docPr id="7" name="Group 7"/>
                <wp:cNvGraphicFramePr/>
                <a:graphic xmlns:a="http://schemas.openxmlformats.org/drawingml/2006/main">
                  <a:graphicData uri="http://schemas.microsoft.com/office/word/2010/wordprocessingGroup">
                    <wpg:wgp>
                      <wpg:cNvGrpSpPr/>
                      <wpg:grpSpPr>
                        <a:xfrm>
                          <a:off x="0" y="0"/>
                          <a:ext cx="4386580" cy="3958590"/>
                          <a:chOff x="-6389" y="0"/>
                          <a:chExt cx="5524497" cy="4842950"/>
                        </a:xfrm>
                      </wpg:grpSpPr>
                      <wps:wsp>
                        <wps:cNvPr id="4" name="Rectangle 3"/>
                        <wps:cNvSpPr/>
                        <wps:spPr>
                          <a:xfrm>
                            <a:off x="607897" y="0"/>
                            <a:ext cx="4850341" cy="42342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4"/>
                        <wps:cNvSpPr/>
                        <wps:spPr>
                          <a:xfrm>
                            <a:off x="1724316" y="935665"/>
                            <a:ext cx="3000374" cy="2781300"/>
                          </a:xfrm>
                          <a:prstGeom prst="ellipse">
                            <a:avLst/>
                          </a:prstGeom>
                          <a:solidFill>
                            <a:schemeClr val="accent3">
                              <a:lumMod val="20000"/>
                              <a:lumOff val="80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5"/>
                        <wps:cNvSpPr/>
                        <wps:spPr>
                          <a:xfrm>
                            <a:off x="2681246" y="1796902"/>
                            <a:ext cx="1074391" cy="1057647"/>
                          </a:xfrm>
                          <a:prstGeom prst="ellipse">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1"/>
                        <wps:cNvCnPr/>
                        <wps:spPr>
                          <a:xfrm flipV="1">
                            <a:off x="3223506" y="2328530"/>
                            <a:ext cx="537197" cy="1"/>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Plus 14"/>
                        <wps:cNvSpPr/>
                        <wps:spPr>
                          <a:xfrm>
                            <a:off x="3159711" y="2254102"/>
                            <a:ext cx="118929" cy="144016"/>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Box 16"/>
                        <wps:cNvSpPr txBox="1"/>
                        <wps:spPr>
                          <a:xfrm>
                            <a:off x="3776113" y="95686"/>
                            <a:ext cx="1682124" cy="340224"/>
                          </a:xfrm>
                          <a:prstGeom prst="rect">
                            <a:avLst/>
                          </a:prstGeom>
                          <a:noFill/>
                        </wps:spPr>
                        <wps:txb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21"/>
                                  <w:szCs w:val="21"/>
                                  <w:lang w:val="en-GB"/>
                                </w:rPr>
                                <w:t>R</w:t>
                              </w:r>
                              <w:r>
                                <w:rPr>
                                  <w:rFonts w:asciiTheme="minorHAnsi" w:hAnsi="Calibri" w:cstheme="minorBidi"/>
                                  <w:color w:val="000000" w:themeColor="text1"/>
                                  <w:kern w:val="24"/>
                                  <w:position w:val="-5"/>
                                  <w:sz w:val="21"/>
                                  <w:szCs w:val="21"/>
                                  <w:vertAlign w:val="subscript"/>
                                  <w:lang w:val="en-GB"/>
                                </w:rPr>
                                <w:t>min</w:t>
                              </w:r>
                              <w:r>
                                <w:rPr>
                                  <w:rFonts w:asciiTheme="minorHAnsi" w:hAnsi="Calibri" w:cstheme="minorBidi"/>
                                  <w:color w:val="000000" w:themeColor="text1"/>
                                  <w:kern w:val="24"/>
                                  <w:sz w:val="21"/>
                                  <w:szCs w:val="21"/>
                                  <w:lang w:val="en-GB"/>
                                </w:rPr>
                                <w:t xml:space="preserve"> = </w:t>
                              </w:r>
                              <w:proofErr w:type="spellStart"/>
                              <w:r>
                                <w:rPr>
                                  <w:rFonts w:asciiTheme="minorHAnsi" w:hAnsi="Calibri" w:cstheme="minorBidi"/>
                                  <w:color w:val="000000" w:themeColor="text1"/>
                                  <w:kern w:val="24"/>
                                  <w:sz w:val="21"/>
                                  <w:szCs w:val="21"/>
                                  <w:lang w:val="en-GB"/>
                                </w:rPr>
                                <w:t>MinRadius</w:t>
                              </w:r>
                              <w:proofErr w:type="spellEnd"/>
                              <w:r>
                                <w:rPr>
                                  <w:rFonts w:asciiTheme="minorHAnsi" w:hAnsi="Calibri" w:cstheme="minorBidi"/>
                                  <w:color w:val="000000" w:themeColor="text1"/>
                                  <w:kern w:val="24"/>
                                  <w:sz w:val="21"/>
                                  <w:szCs w:val="21"/>
                                  <w:lang w:val="en-GB"/>
                                </w:rPr>
                                <w:t xml:space="preserve"> (pixels)</w:t>
                              </w:r>
                            </w:p>
                          </w:txbxContent>
                        </wps:txbx>
                        <wps:bodyPr wrap="square" rtlCol="0">
                          <a:noAutofit/>
                        </wps:bodyPr>
                      </wps:wsp>
                      <wps:wsp>
                        <wps:cNvPr id="18" name="TextBox 17"/>
                        <wps:cNvSpPr txBox="1"/>
                        <wps:spPr>
                          <a:xfrm>
                            <a:off x="3159713" y="2003217"/>
                            <a:ext cx="512458" cy="375422"/>
                          </a:xfrm>
                          <a:prstGeom prst="rect">
                            <a:avLst/>
                          </a:prstGeom>
                          <a:noFill/>
                        </wps:spPr>
                        <wps:txb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18"/>
                                  <w:szCs w:val="18"/>
                                  <w:lang w:val="en-GB"/>
                                </w:rPr>
                                <w:t>R</w:t>
                              </w:r>
                              <w:r>
                                <w:rPr>
                                  <w:rFonts w:asciiTheme="minorHAnsi" w:hAnsi="Calibri" w:cstheme="minorBidi"/>
                                  <w:color w:val="000000" w:themeColor="text1"/>
                                  <w:kern w:val="24"/>
                                  <w:position w:val="-5"/>
                                  <w:sz w:val="18"/>
                                  <w:szCs w:val="18"/>
                                  <w:vertAlign w:val="subscript"/>
                                  <w:lang w:val="en-GB"/>
                                </w:rPr>
                                <w:t>min</w:t>
                              </w:r>
                            </w:p>
                          </w:txbxContent>
                        </wps:txbx>
                        <wps:bodyPr wrap="square" rtlCol="0">
                          <a:noAutofit/>
                        </wps:bodyPr>
                      </wps:wsp>
                      <wps:wsp>
                        <wps:cNvPr id="20" name="Straight Arrow Connector 19"/>
                        <wps:cNvCnPr/>
                        <wps:spPr>
                          <a:xfrm>
                            <a:off x="469674" y="4412511"/>
                            <a:ext cx="4850342"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1" name="TextBox 20"/>
                        <wps:cNvSpPr txBox="1"/>
                        <wps:spPr>
                          <a:xfrm>
                            <a:off x="1873671" y="4390933"/>
                            <a:ext cx="2100048" cy="452017"/>
                          </a:xfrm>
                          <a:prstGeom prst="rect">
                            <a:avLst/>
                          </a:prstGeom>
                          <a:noFill/>
                        </wps:spPr>
                        <wps:txb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36"/>
                                  <w:szCs w:val="36"/>
                                  <w:lang w:val="en-GB"/>
                                </w:rPr>
                                <w:t>ROI (pixels)</w:t>
                              </w:r>
                            </w:p>
                          </w:txbxContent>
                        </wps:txbx>
                        <wps:bodyPr wrap="square" rtlCol="0">
                          <a:noAutofit/>
                        </wps:bodyPr>
                      </wps:wsp>
                      <wps:wsp>
                        <wps:cNvPr id="22" name="TextBox 21"/>
                        <wps:cNvSpPr txBox="1"/>
                        <wps:spPr>
                          <a:xfrm rot="16200000">
                            <a:off x="-746715" y="1484606"/>
                            <a:ext cx="2094937" cy="614286"/>
                          </a:xfrm>
                          <a:prstGeom prst="rect">
                            <a:avLst/>
                          </a:prstGeom>
                          <a:noFill/>
                        </wps:spPr>
                        <wps:txb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36"/>
                                  <w:szCs w:val="36"/>
                                  <w:lang w:val="en-GB"/>
                                </w:rPr>
                                <w:t>ROI (pixels)</w:t>
                              </w:r>
                            </w:p>
                          </w:txbxContent>
                        </wps:txbx>
                        <wps:bodyPr wrap="square" rtlCol="0">
                          <a:noAutofit/>
                        </wps:bodyPr>
                      </wps:wsp>
                      <wps:wsp>
                        <wps:cNvPr id="23" name="Straight Arrow Connector 22"/>
                        <wps:cNvCnPr/>
                        <wps:spPr>
                          <a:xfrm>
                            <a:off x="427144" y="10632"/>
                            <a:ext cx="0" cy="42342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6"/>
                        <wps:cNvCnPr/>
                        <wps:spPr>
                          <a:xfrm flipH="1">
                            <a:off x="1724316" y="744279"/>
                            <a:ext cx="3000374" cy="0"/>
                          </a:xfrm>
                          <a:prstGeom prst="straightConnector1">
                            <a:avLst/>
                          </a:prstGeom>
                          <a:ln w="285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TextBox 31"/>
                        <wps:cNvSpPr txBox="1"/>
                        <wps:spPr>
                          <a:xfrm>
                            <a:off x="1372067" y="351012"/>
                            <a:ext cx="3629046" cy="393252"/>
                          </a:xfrm>
                          <a:prstGeom prst="rect">
                            <a:avLst/>
                          </a:prstGeom>
                          <a:noFill/>
                        </wps:spPr>
                        <wps:txb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28"/>
                                  <w:szCs w:val="28"/>
                                  <w:lang w:val="en-GB"/>
                                </w:rPr>
                                <w:t>Diameter = ROI coverage * ROI size</w:t>
                              </w:r>
                            </w:p>
                          </w:txbxContent>
                        </wps:txbx>
                        <wps:bodyPr wrap="square" rtlCol="0">
                          <a:noAutofit/>
                        </wps:bodyPr>
                      </wps:wsp>
                      <wps:wsp>
                        <wps:cNvPr id="37" name="Straight Connector 36"/>
                        <wps:cNvCnPr/>
                        <wps:spPr>
                          <a:xfrm flipH="1">
                            <a:off x="1724316" y="765544"/>
                            <a:ext cx="1" cy="1564431"/>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Straight Connector 38"/>
                        <wps:cNvCnPr/>
                        <wps:spPr>
                          <a:xfrm flipH="1">
                            <a:off x="4722697" y="786809"/>
                            <a:ext cx="1" cy="1564431"/>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1" name="Arc 40"/>
                        <wps:cNvSpPr/>
                        <wps:spPr>
                          <a:xfrm flipV="1">
                            <a:off x="3616911" y="2753832"/>
                            <a:ext cx="1153626" cy="1080120"/>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Lst>
                            <a:ahLst/>
                            <a:cxnLst>
                              <a:cxn ang="0">
                                <a:pos x="connsiteX0" y="connsiteY0"/>
                              </a:cxn>
                              <a:cxn ang="0">
                                <a:pos x="connsiteX1" y="connsiteY1"/>
                              </a:cxn>
                            </a:cxnLst>
                            <a:rect l="l" t="t" r="r" b="b"/>
                            <a:pathLst>
                              <a:path w="1153626" h="1080120" stroke="0" extrusionOk="0">
                                <a:moveTo>
                                  <a:pt x="0" y="0"/>
                                </a:moveTo>
                                <a:cubicBezTo>
                                  <a:pt x="637130" y="0"/>
                                  <a:pt x="1153626" y="483586"/>
                                  <a:pt x="1153626" y="1080120"/>
                                </a:cubicBezTo>
                                <a:lnTo>
                                  <a:pt x="0" y="1080120"/>
                                </a:lnTo>
                                <a:lnTo>
                                  <a:pt x="0" y="0"/>
                                </a:lnTo>
                                <a:close/>
                              </a:path>
                              <a:path w="1153626" h="1080120" fill="none">
                                <a:moveTo>
                                  <a:pt x="390618" y="106532"/>
                                </a:moveTo>
                                <a:cubicBezTo>
                                  <a:pt x="666815" y="208948"/>
                                  <a:pt x="961554" y="495284"/>
                                  <a:pt x="1042101" y="744942"/>
                                </a:cubicBezTo>
                              </a:path>
                            </a:pathLst>
                          </a:custGeom>
                          <a:ln w="28575">
                            <a:solidFill>
                              <a:schemeClr val="tx2">
                                <a:lumMod val="60000"/>
                                <a:lumOff val="40000"/>
                              </a:schemeClr>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5"/>
                        <wps:cNvCnPr/>
                        <wps:spPr>
                          <a:xfrm>
                            <a:off x="3223506" y="2328530"/>
                            <a:ext cx="1395412" cy="509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6"/>
                        <wps:cNvCnPr/>
                        <wps:spPr>
                          <a:xfrm>
                            <a:off x="3223506" y="2328530"/>
                            <a:ext cx="476250" cy="13120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5"/>
                        <wps:cNvCnPr/>
                        <wps:spPr>
                          <a:xfrm>
                            <a:off x="3223506" y="2328530"/>
                            <a:ext cx="1359694" cy="592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59"/>
                        <wps:cNvCnPr/>
                        <wps:spPr>
                          <a:xfrm>
                            <a:off x="3223506" y="2328530"/>
                            <a:ext cx="716756" cy="1228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1"/>
                        <wps:cNvCnPr/>
                        <wps:spPr>
                          <a:xfrm>
                            <a:off x="3223506" y="2328530"/>
                            <a:ext cx="926307" cy="1095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3"/>
                        <wps:cNvCnPr/>
                        <wps:spPr>
                          <a:xfrm>
                            <a:off x="3234139" y="2339163"/>
                            <a:ext cx="1116807" cy="9263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8"/>
                        <wps:cNvCnPr/>
                        <wps:spPr>
                          <a:xfrm>
                            <a:off x="3223506" y="2339163"/>
                            <a:ext cx="807244" cy="11691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0"/>
                        <wps:cNvCnPr/>
                        <wps:spPr>
                          <a:xfrm>
                            <a:off x="3223506" y="2328530"/>
                            <a:ext cx="1016794" cy="10144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2"/>
                        <wps:cNvCnPr/>
                        <wps:spPr>
                          <a:xfrm>
                            <a:off x="3223506" y="2328530"/>
                            <a:ext cx="1193007" cy="847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Connector 74"/>
                        <wps:cNvCnPr/>
                        <wps:spPr>
                          <a:xfrm>
                            <a:off x="3223506" y="2328530"/>
                            <a:ext cx="597694" cy="12739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Straight Connector 88"/>
                        <wps:cNvCnPr/>
                        <wps:spPr>
                          <a:xfrm>
                            <a:off x="3223506" y="2339163"/>
                            <a:ext cx="1250156" cy="76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Straight Connector 91"/>
                        <wps:cNvCnPr/>
                        <wps:spPr>
                          <a:xfrm>
                            <a:off x="3223506" y="2328530"/>
                            <a:ext cx="1309687" cy="683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 name="Arc 40"/>
                        <wps:cNvSpPr/>
                        <wps:spPr>
                          <a:xfrm flipV="1">
                            <a:off x="3053386" y="2211572"/>
                            <a:ext cx="676182" cy="673720"/>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6182"/>
                              <a:gd name="connsiteY0" fmla="*/ 0 h 673720"/>
                              <a:gd name="connsiteX1" fmla="*/ 0 w 676182"/>
                              <a:gd name="connsiteY1" fmla="*/ 673720 h 673720"/>
                              <a:gd name="connsiteX2" fmla="*/ 377825 w 676182"/>
                              <a:gd name="connsiteY2" fmla="*/ 0 h 673720"/>
                              <a:gd name="connsiteX0" fmla="*/ 365218 w 676182"/>
                              <a:gd name="connsiteY0" fmla="*/ 55732 h 673720"/>
                              <a:gd name="connsiteX1" fmla="*/ 676182 w 676182"/>
                              <a:gd name="connsiteY1" fmla="*/ 377436 h 673720"/>
                              <a:gd name="connsiteX0" fmla="*/ 377825 w 676182"/>
                              <a:gd name="connsiteY0" fmla="*/ 0 h 673720"/>
                              <a:gd name="connsiteX1" fmla="*/ 0 w 676182"/>
                              <a:gd name="connsiteY1" fmla="*/ 673720 h 673720"/>
                              <a:gd name="connsiteX2" fmla="*/ 377825 w 676182"/>
                              <a:gd name="connsiteY2" fmla="*/ 0 h 673720"/>
                              <a:gd name="connsiteX0" fmla="*/ 355693 w 676182"/>
                              <a:gd name="connsiteY0" fmla="*/ 55732 h 673720"/>
                              <a:gd name="connsiteX1" fmla="*/ 676182 w 676182"/>
                              <a:gd name="connsiteY1" fmla="*/ 377436 h 673720"/>
                            </a:gdLst>
                            <a:ahLst/>
                            <a:cxnLst>
                              <a:cxn ang="0">
                                <a:pos x="connsiteX0" y="connsiteY0"/>
                              </a:cxn>
                              <a:cxn ang="0">
                                <a:pos x="connsiteX1" y="connsiteY1"/>
                              </a:cxn>
                            </a:cxnLst>
                            <a:rect l="l" t="t" r="r" b="b"/>
                            <a:pathLst>
                              <a:path w="676182" h="673720" stroke="0" extrusionOk="0">
                                <a:moveTo>
                                  <a:pt x="377825" y="0"/>
                                </a:moveTo>
                                <a:lnTo>
                                  <a:pt x="0" y="673720"/>
                                </a:lnTo>
                                <a:lnTo>
                                  <a:pt x="377825" y="0"/>
                                </a:lnTo>
                                <a:close/>
                              </a:path>
                              <a:path w="676182" h="673720" fill="none">
                                <a:moveTo>
                                  <a:pt x="355693" y="55732"/>
                                </a:moveTo>
                                <a:cubicBezTo>
                                  <a:pt x="419958" y="89092"/>
                                  <a:pt x="588491" y="175403"/>
                                  <a:pt x="676182" y="377436"/>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Arc 40"/>
                        <wps:cNvSpPr/>
                        <wps:spPr>
                          <a:xfrm flipV="1">
                            <a:off x="3329832" y="2456121"/>
                            <a:ext cx="845251" cy="784675"/>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91723 h 673720"/>
                              <a:gd name="connsiteX0" fmla="*/ 377825 w 673801"/>
                              <a:gd name="connsiteY0" fmla="*/ 0 h 673720"/>
                              <a:gd name="connsiteX1" fmla="*/ 0 w 673801"/>
                              <a:gd name="connsiteY1" fmla="*/ 673720 h 673720"/>
                              <a:gd name="connsiteX2" fmla="*/ 377825 w 673801"/>
                              <a:gd name="connsiteY2" fmla="*/ 0 h 673720"/>
                              <a:gd name="connsiteX0" fmla="*/ 329500 w 673801"/>
                              <a:gd name="connsiteY0" fmla="*/ 36682 h 673720"/>
                              <a:gd name="connsiteX1" fmla="*/ 673801 w 673801"/>
                              <a:gd name="connsiteY1" fmla="*/ 391723 h 673720"/>
                              <a:gd name="connsiteX0" fmla="*/ 377825 w 673801"/>
                              <a:gd name="connsiteY0" fmla="*/ 0 h 673720"/>
                              <a:gd name="connsiteX1" fmla="*/ 0 w 673801"/>
                              <a:gd name="connsiteY1" fmla="*/ 673720 h 673720"/>
                              <a:gd name="connsiteX2" fmla="*/ 377825 w 673801"/>
                              <a:gd name="connsiteY2" fmla="*/ 0 h 673720"/>
                              <a:gd name="connsiteX0" fmla="*/ 329500 w 673801"/>
                              <a:gd name="connsiteY0" fmla="*/ 36682 h 673720"/>
                              <a:gd name="connsiteX1" fmla="*/ 673801 w 673801"/>
                              <a:gd name="connsiteY1" fmla="*/ 391723 h 673720"/>
                              <a:gd name="connsiteX0" fmla="*/ 377825 w 673801"/>
                              <a:gd name="connsiteY0" fmla="*/ 0 h 673720"/>
                              <a:gd name="connsiteX1" fmla="*/ 0 w 673801"/>
                              <a:gd name="connsiteY1" fmla="*/ 673720 h 673720"/>
                              <a:gd name="connsiteX2" fmla="*/ 377825 w 673801"/>
                              <a:gd name="connsiteY2" fmla="*/ 0 h 673720"/>
                              <a:gd name="connsiteX0" fmla="*/ 329500 w 673801"/>
                              <a:gd name="connsiteY0" fmla="*/ 36682 h 673720"/>
                              <a:gd name="connsiteX1" fmla="*/ 673801 w 673801"/>
                              <a:gd name="connsiteY1" fmla="*/ 391723 h 673720"/>
                              <a:gd name="connsiteX0" fmla="*/ 377825 w 845251"/>
                              <a:gd name="connsiteY0" fmla="*/ 0 h 673720"/>
                              <a:gd name="connsiteX1" fmla="*/ 0 w 845251"/>
                              <a:gd name="connsiteY1" fmla="*/ 673720 h 673720"/>
                              <a:gd name="connsiteX2" fmla="*/ 377825 w 845251"/>
                              <a:gd name="connsiteY2" fmla="*/ 0 h 673720"/>
                              <a:gd name="connsiteX0" fmla="*/ 329500 w 845251"/>
                              <a:gd name="connsiteY0" fmla="*/ 36682 h 673720"/>
                              <a:gd name="connsiteX1" fmla="*/ 845251 w 845251"/>
                              <a:gd name="connsiteY1" fmla="*/ 453636 h 673720"/>
                              <a:gd name="connsiteX0" fmla="*/ 377825 w 845251"/>
                              <a:gd name="connsiteY0" fmla="*/ 110955 h 784675"/>
                              <a:gd name="connsiteX1" fmla="*/ 0 w 845251"/>
                              <a:gd name="connsiteY1" fmla="*/ 784675 h 784675"/>
                              <a:gd name="connsiteX2" fmla="*/ 377825 w 845251"/>
                              <a:gd name="connsiteY2" fmla="*/ 110955 h 784675"/>
                              <a:gd name="connsiteX0" fmla="*/ 234250 w 845251"/>
                              <a:gd name="connsiteY0" fmla="*/ 0 h 784675"/>
                              <a:gd name="connsiteX1" fmla="*/ 845251 w 845251"/>
                              <a:gd name="connsiteY1" fmla="*/ 564591 h 784675"/>
                              <a:gd name="connsiteX0" fmla="*/ 377825 w 845251"/>
                              <a:gd name="connsiteY0" fmla="*/ 110955 h 784675"/>
                              <a:gd name="connsiteX1" fmla="*/ 0 w 845251"/>
                              <a:gd name="connsiteY1" fmla="*/ 784675 h 784675"/>
                              <a:gd name="connsiteX2" fmla="*/ 377825 w 845251"/>
                              <a:gd name="connsiteY2" fmla="*/ 110955 h 784675"/>
                              <a:gd name="connsiteX0" fmla="*/ 234250 w 845251"/>
                              <a:gd name="connsiteY0" fmla="*/ 0 h 784675"/>
                              <a:gd name="connsiteX1" fmla="*/ 845251 w 845251"/>
                              <a:gd name="connsiteY1" fmla="*/ 564591 h 784675"/>
                              <a:gd name="connsiteX0" fmla="*/ 377825 w 845251"/>
                              <a:gd name="connsiteY0" fmla="*/ 110955 h 784675"/>
                              <a:gd name="connsiteX1" fmla="*/ 0 w 845251"/>
                              <a:gd name="connsiteY1" fmla="*/ 784675 h 784675"/>
                              <a:gd name="connsiteX2" fmla="*/ 377825 w 845251"/>
                              <a:gd name="connsiteY2" fmla="*/ 110955 h 784675"/>
                              <a:gd name="connsiteX0" fmla="*/ 234250 w 845251"/>
                              <a:gd name="connsiteY0" fmla="*/ 0 h 784675"/>
                              <a:gd name="connsiteX1" fmla="*/ 845251 w 845251"/>
                              <a:gd name="connsiteY1" fmla="*/ 564591 h 784675"/>
                            </a:gdLst>
                            <a:ahLst/>
                            <a:cxnLst>
                              <a:cxn ang="0">
                                <a:pos x="connsiteX0" y="connsiteY0"/>
                              </a:cxn>
                              <a:cxn ang="0">
                                <a:pos x="connsiteX1" y="connsiteY1"/>
                              </a:cxn>
                            </a:cxnLst>
                            <a:rect l="l" t="t" r="r" b="b"/>
                            <a:pathLst>
                              <a:path w="845251" h="784675" stroke="0" extrusionOk="0">
                                <a:moveTo>
                                  <a:pt x="377825" y="110955"/>
                                </a:moveTo>
                                <a:lnTo>
                                  <a:pt x="0" y="784675"/>
                                </a:lnTo>
                                <a:lnTo>
                                  <a:pt x="377825" y="110955"/>
                                </a:lnTo>
                                <a:close/>
                              </a:path>
                              <a:path w="845251" h="784675" fill="none">
                                <a:moveTo>
                                  <a:pt x="234250" y="0"/>
                                </a:moveTo>
                                <a:cubicBezTo>
                                  <a:pt x="500922" y="100035"/>
                                  <a:pt x="757560" y="307790"/>
                                  <a:pt x="845251" y="564591"/>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Arc 40"/>
                        <wps:cNvSpPr/>
                        <wps:spPr>
                          <a:xfrm flipV="1">
                            <a:off x="3223506" y="2402958"/>
                            <a:ext cx="797626" cy="691808"/>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83326"/>
                              <a:gd name="connsiteY0" fmla="*/ 0 h 673720"/>
                              <a:gd name="connsiteX1" fmla="*/ 0 w 683326"/>
                              <a:gd name="connsiteY1" fmla="*/ 673720 h 673720"/>
                              <a:gd name="connsiteX2" fmla="*/ 377825 w 683326"/>
                              <a:gd name="connsiteY2" fmla="*/ 0 h 673720"/>
                              <a:gd name="connsiteX0" fmla="*/ 365218 w 683326"/>
                              <a:gd name="connsiteY0" fmla="*/ 55732 h 673720"/>
                              <a:gd name="connsiteX1" fmla="*/ 683326 w 683326"/>
                              <a:gd name="connsiteY1" fmla="*/ 420299 h 673720"/>
                              <a:gd name="connsiteX0" fmla="*/ 377825 w 683326"/>
                              <a:gd name="connsiteY0" fmla="*/ 0 h 673720"/>
                              <a:gd name="connsiteX1" fmla="*/ 0 w 683326"/>
                              <a:gd name="connsiteY1" fmla="*/ 673720 h 673720"/>
                              <a:gd name="connsiteX2" fmla="*/ 377825 w 683326"/>
                              <a:gd name="connsiteY2" fmla="*/ 0 h 673720"/>
                              <a:gd name="connsiteX0" fmla="*/ 312830 w 683326"/>
                              <a:gd name="connsiteY0" fmla="*/ 29538 h 673720"/>
                              <a:gd name="connsiteX1" fmla="*/ 683326 w 683326"/>
                              <a:gd name="connsiteY1" fmla="*/ 420299 h 673720"/>
                              <a:gd name="connsiteX0" fmla="*/ 377825 w 683326"/>
                              <a:gd name="connsiteY0" fmla="*/ 0 h 673720"/>
                              <a:gd name="connsiteX1" fmla="*/ 0 w 683326"/>
                              <a:gd name="connsiteY1" fmla="*/ 673720 h 673720"/>
                              <a:gd name="connsiteX2" fmla="*/ 377825 w 683326"/>
                              <a:gd name="connsiteY2" fmla="*/ 0 h 673720"/>
                              <a:gd name="connsiteX0" fmla="*/ 312830 w 683326"/>
                              <a:gd name="connsiteY0" fmla="*/ 29538 h 673720"/>
                              <a:gd name="connsiteX1" fmla="*/ 683326 w 683326"/>
                              <a:gd name="connsiteY1" fmla="*/ 420299 h 673720"/>
                              <a:gd name="connsiteX0" fmla="*/ 377825 w 683326"/>
                              <a:gd name="connsiteY0" fmla="*/ 0 h 673720"/>
                              <a:gd name="connsiteX1" fmla="*/ 0 w 683326"/>
                              <a:gd name="connsiteY1" fmla="*/ 673720 h 673720"/>
                              <a:gd name="connsiteX2" fmla="*/ 377825 w 683326"/>
                              <a:gd name="connsiteY2" fmla="*/ 0 h 673720"/>
                              <a:gd name="connsiteX0" fmla="*/ 312830 w 683326"/>
                              <a:gd name="connsiteY0" fmla="*/ 29538 h 673720"/>
                              <a:gd name="connsiteX1" fmla="*/ 683326 w 683326"/>
                              <a:gd name="connsiteY1" fmla="*/ 420299 h 673720"/>
                              <a:gd name="connsiteX0" fmla="*/ 377825 w 683326"/>
                              <a:gd name="connsiteY0" fmla="*/ 0 h 673720"/>
                              <a:gd name="connsiteX1" fmla="*/ 0 w 683326"/>
                              <a:gd name="connsiteY1" fmla="*/ 673720 h 673720"/>
                              <a:gd name="connsiteX2" fmla="*/ 377825 w 683326"/>
                              <a:gd name="connsiteY2" fmla="*/ 0 h 673720"/>
                              <a:gd name="connsiteX0" fmla="*/ 312830 w 683326"/>
                              <a:gd name="connsiteY0" fmla="*/ 29538 h 673720"/>
                              <a:gd name="connsiteX1" fmla="*/ 683326 w 683326"/>
                              <a:gd name="connsiteY1" fmla="*/ 420299 h 673720"/>
                              <a:gd name="connsiteX0" fmla="*/ 377825 w 788101"/>
                              <a:gd name="connsiteY0" fmla="*/ 0 h 673720"/>
                              <a:gd name="connsiteX1" fmla="*/ 0 w 788101"/>
                              <a:gd name="connsiteY1" fmla="*/ 673720 h 673720"/>
                              <a:gd name="connsiteX2" fmla="*/ 377825 w 788101"/>
                              <a:gd name="connsiteY2" fmla="*/ 0 h 673720"/>
                              <a:gd name="connsiteX0" fmla="*/ 312830 w 788101"/>
                              <a:gd name="connsiteY0" fmla="*/ 29538 h 673720"/>
                              <a:gd name="connsiteX1" fmla="*/ 788101 w 788101"/>
                              <a:gd name="connsiteY1" fmla="*/ 463162 h 673720"/>
                              <a:gd name="connsiteX0" fmla="*/ 377825 w 788101"/>
                              <a:gd name="connsiteY0" fmla="*/ 15706 h 689426"/>
                              <a:gd name="connsiteX1" fmla="*/ 0 w 788101"/>
                              <a:gd name="connsiteY1" fmla="*/ 689426 h 689426"/>
                              <a:gd name="connsiteX2" fmla="*/ 377825 w 788101"/>
                              <a:gd name="connsiteY2" fmla="*/ 15706 h 689426"/>
                              <a:gd name="connsiteX0" fmla="*/ 279493 w 788101"/>
                              <a:gd name="connsiteY0" fmla="*/ 0 h 689426"/>
                              <a:gd name="connsiteX1" fmla="*/ 788101 w 788101"/>
                              <a:gd name="connsiteY1" fmla="*/ 478868 h 689426"/>
                              <a:gd name="connsiteX0" fmla="*/ 377825 w 788101"/>
                              <a:gd name="connsiteY0" fmla="*/ 18088 h 691808"/>
                              <a:gd name="connsiteX1" fmla="*/ 0 w 788101"/>
                              <a:gd name="connsiteY1" fmla="*/ 691808 h 691808"/>
                              <a:gd name="connsiteX2" fmla="*/ 377825 w 788101"/>
                              <a:gd name="connsiteY2" fmla="*/ 18088 h 691808"/>
                              <a:gd name="connsiteX0" fmla="*/ 277112 w 788101"/>
                              <a:gd name="connsiteY0" fmla="*/ 0 h 691808"/>
                              <a:gd name="connsiteX1" fmla="*/ 788101 w 788101"/>
                              <a:gd name="connsiteY1" fmla="*/ 481250 h 691808"/>
                              <a:gd name="connsiteX0" fmla="*/ 377825 w 788101"/>
                              <a:gd name="connsiteY0" fmla="*/ 18088 h 691808"/>
                              <a:gd name="connsiteX1" fmla="*/ 0 w 788101"/>
                              <a:gd name="connsiteY1" fmla="*/ 691808 h 691808"/>
                              <a:gd name="connsiteX2" fmla="*/ 377825 w 788101"/>
                              <a:gd name="connsiteY2" fmla="*/ 18088 h 691808"/>
                              <a:gd name="connsiteX0" fmla="*/ 277112 w 788101"/>
                              <a:gd name="connsiteY0" fmla="*/ 0 h 691808"/>
                              <a:gd name="connsiteX1" fmla="*/ 788101 w 788101"/>
                              <a:gd name="connsiteY1" fmla="*/ 481250 h 691808"/>
                              <a:gd name="connsiteX0" fmla="*/ 377825 w 788101"/>
                              <a:gd name="connsiteY0" fmla="*/ 18088 h 691808"/>
                              <a:gd name="connsiteX1" fmla="*/ 0 w 788101"/>
                              <a:gd name="connsiteY1" fmla="*/ 691808 h 691808"/>
                              <a:gd name="connsiteX2" fmla="*/ 377825 w 788101"/>
                              <a:gd name="connsiteY2" fmla="*/ 18088 h 691808"/>
                              <a:gd name="connsiteX0" fmla="*/ 277112 w 788101"/>
                              <a:gd name="connsiteY0" fmla="*/ 0 h 691808"/>
                              <a:gd name="connsiteX1" fmla="*/ 788101 w 788101"/>
                              <a:gd name="connsiteY1" fmla="*/ 481250 h 691808"/>
                              <a:gd name="connsiteX0" fmla="*/ 377825 w 797626"/>
                              <a:gd name="connsiteY0" fmla="*/ 18088 h 691808"/>
                              <a:gd name="connsiteX1" fmla="*/ 0 w 797626"/>
                              <a:gd name="connsiteY1" fmla="*/ 691808 h 691808"/>
                              <a:gd name="connsiteX2" fmla="*/ 377825 w 797626"/>
                              <a:gd name="connsiteY2" fmla="*/ 18088 h 691808"/>
                              <a:gd name="connsiteX0" fmla="*/ 277112 w 797626"/>
                              <a:gd name="connsiteY0" fmla="*/ 0 h 691808"/>
                              <a:gd name="connsiteX1" fmla="*/ 797626 w 797626"/>
                              <a:gd name="connsiteY1" fmla="*/ 471725 h 691808"/>
                              <a:gd name="connsiteX0" fmla="*/ 377825 w 797626"/>
                              <a:gd name="connsiteY0" fmla="*/ 18088 h 691808"/>
                              <a:gd name="connsiteX1" fmla="*/ 0 w 797626"/>
                              <a:gd name="connsiteY1" fmla="*/ 691808 h 691808"/>
                              <a:gd name="connsiteX2" fmla="*/ 377825 w 797626"/>
                              <a:gd name="connsiteY2" fmla="*/ 18088 h 691808"/>
                              <a:gd name="connsiteX0" fmla="*/ 277112 w 797626"/>
                              <a:gd name="connsiteY0" fmla="*/ 0 h 691808"/>
                              <a:gd name="connsiteX1" fmla="*/ 797626 w 797626"/>
                              <a:gd name="connsiteY1" fmla="*/ 471725 h 691808"/>
                            </a:gdLst>
                            <a:ahLst/>
                            <a:cxnLst>
                              <a:cxn ang="0">
                                <a:pos x="connsiteX0" y="connsiteY0"/>
                              </a:cxn>
                              <a:cxn ang="0">
                                <a:pos x="connsiteX1" y="connsiteY1"/>
                              </a:cxn>
                            </a:cxnLst>
                            <a:rect l="l" t="t" r="r" b="b"/>
                            <a:pathLst>
                              <a:path w="797626" h="691808" stroke="0" extrusionOk="0">
                                <a:moveTo>
                                  <a:pt x="377825" y="18088"/>
                                </a:moveTo>
                                <a:lnTo>
                                  <a:pt x="0" y="691808"/>
                                </a:lnTo>
                                <a:lnTo>
                                  <a:pt x="377825" y="18088"/>
                                </a:lnTo>
                                <a:close/>
                              </a:path>
                              <a:path w="797626" h="691808" fill="none">
                                <a:moveTo>
                                  <a:pt x="277112" y="0"/>
                                </a:moveTo>
                                <a:cubicBezTo>
                                  <a:pt x="543784" y="114323"/>
                                  <a:pt x="678979" y="212542"/>
                                  <a:pt x="797626" y="471725"/>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c 40"/>
                        <wps:cNvSpPr/>
                        <wps:spPr>
                          <a:xfrm flipV="1">
                            <a:off x="3159711" y="2296632"/>
                            <a:ext cx="704757" cy="673720"/>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288701 w 673801"/>
                              <a:gd name="connsiteY1" fmla="*/ 21833 h 673720"/>
                              <a:gd name="connsiteX2" fmla="*/ 673801 w 673801"/>
                              <a:gd name="connsiteY2" fmla="*/ 360767 h 673720"/>
                              <a:gd name="connsiteX0" fmla="*/ 377825 w 709520"/>
                              <a:gd name="connsiteY0" fmla="*/ 0 h 673720"/>
                              <a:gd name="connsiteX1" fmla="*/ 0 w 709520"/>
                              <a:gd name="connsiteY1" fmla="*/ 673720 h 673720"/>
                              <a:gd name="connsiteX2" fmla="*/ 377825 w 709520"/>
                              <a:gd name="connsiteY2" fmla="*/ 0 h 673720"/>
                              <a:gd name="connsiteX0" fmla="*/ 365218 w 709520"/>
                              <a:gd name="connsiteY0" fmla="*/ 55732 h 673720"/>
                              <a:gd name="connsiteX1" fmla="*/ 288701 w 709520"/>
                              <a:gd name="connsiteY1" fmla="*/ 21833 h 673720"/>
                              <a:gd name="connsiteX2" fmla="*/ 709520 w 709520"/>
                              <a:gd name="connsiteY2" fmla="*/ 396485 h 673720"/>
                              <a:gd name="connsiteX0" fmla="*/ 377825 w 709520"/>
                              <a:gd name="connsiteY0" fmla="*/ 0 h 673720"/>
                              <a:gd name="connsiteX1" fmla="*/ 0 w 709520"/>
                              <a:gd name="connsiteY1" fmla="*/ 673720 h 673720"/>
                              <a:gd name="connsiteX2" fmla="*/ 377825 w 709520"/>
                              <a:gd name="connsiteY2" fmla="*/ 0 h 673720"/>
                              <a:gd name="connsiteX0" fmla="*/ 365218 w 709520"/>
                              <a:gd name="connsiteY0" fmla="*/ 55732 h 673720"/>
                              <a:gd name="connsiteX1" fmla="*/ 288701 w 709520"/>
                              <a:gd name="connsiteY1" fmla="*/ 21833 h 673720"/>
                              <a:gd name="connsiteX2" fmla="*/ 709520 w 709520"/>
                              <a:gd name="connsiteY2" fmla="*/ 396485 h 673720"/>
                              <a:gd name="connsiteX0" fmla="*/ 377825 w 709520"/>
                              <a:gd name="connsiteY0" fmla="*/ 0 h 673720"/>
                              <a:gd name="connsiteX1" fmla="*/ 0 w 709520"/>
                              <a:gd name="connsiteY1" fmla="*/ 673720 h 673720"/>
                              <a:gd name="connsiteX2" fmla="*/ 377825 w 709520"/>
                              <a:gd name="connsiteY2" fmla="*/ 0 h 673720"/>
                              <a:gd name="connsiteX0" fmla="*/ 500949 w 709520"/>
                              <a:gd name="connsiteY0" fmla="*/ 112882 h 673720"/>
                              <a:gd name="connsiteX1" fmla="*/ 288701 w 709520"/>
                              <a:gd name="connsiteY1" fmla="*/ 21833 h 673720"/>
                              <a:gd name="connsiteX2" fmla="*/ 709520 w 709520"/>
                              <a:gd name="connsiteY2" fmla="*/ 396485 h 673720"/>
                              <a:gd name="connsiteX0" fmla="*/ 377825 w 709520"/>
                              <a:gd name="connsiteY0" fmla="*/ 0 h 673720"/>
                              <a:gd name="connsiteX1" fmla="*/ 0 w 709520"/>
                              <a:gd name="connsiteY1" fmla="*/ 673720 h 673720"/>
                              <a:gd name="connsiteX2" fmla="*/ 377825 w 709520"/>
                              <a:gd name="connsiteY2" fmla="*/ 0 h 673720"/>
                              <a:gd name="connsiteX0" fmla="*/ 322356 w 709520"/>
                              <a:gd name="connsiteY0" fmla="*/ 127170 h 673720"/>
                              <a:gd name="connsiteX1" fmla="*/ 288701 w 709520"/>
                              <a:gd name="connsiteY1" fmla="*/ 21833 h 673720"/>
                              <a:gd name="connsiteX2" fmla="*/ 709520 w 709520"/>
                              <a:gd name="connsiteY2" fmla="*/ 396485 h 673720"/>
                              <a:gd name="connsiteX0" fmla="*/ 377825 w 709520"/>
                              <a:gd name="connsiteY0" fmla="*/ 0 h 673720"/>
                              <a:gd name="connsiteX1" fmla="*/ 0 w 709520"/>
                              <a:gd name="connsiteY1" fmla="*/ 673720 h 673720"/>
                              <a:gd name="connsiteX2" fmla="*/ 377825 w 709520"/>
                              <a:gd name="connsiteY2" fmla="*/ 0 h 673720"/>
                              <a:gd name="connsiteX0" fmla="*/ 153288 w 709520"/>
                              <a:gd name="connsiteY0" fmla="*/ 53351 h 673720"/>
                              <a:gd name="connsiteX1" fmla="*/ 288701 w 709520"/>
                              <a:gd name="connsiteY1" fmla="*/ 21833 h 673720"/>
                              <a:gd name="connsiteX2" fmla="*/ 709520 w 709520"/>
                              <a:gd name="connsiteY2" fmla="*/ 396485 h 673720"/>
                              <a:gd name="connsiteX0" fmla="*/ 377825 w 709520"/>
                              <a:gd name="connsiteY0" fmla="*/ 0 h 673720"/>
                              <a:gd name="connsiteX1" fmla="*/ 0 w 709520"/>
                              <a:gd name="connsiteY1" fmla="*/ 673720 h 673720"/>
                              <a:gd name="connsiteX2" fmla="*/ 377825 w 709520"/>
                              <a:gd name="connsiteY2" fmla="*/ 0 h 673720"/>
                              <a:gd name="connsiteX0" fmla="*/ 288701 w 709520"/>
                              <a:gd name="connsiteY0" fmla="*/ 21833 h 673720"/>
                              <a:gd name="connsiteX1" fmla="*/ 709520 w 709520"/>
                              <a:gd name="connsiteY1" fmla="*/ 396485 h 673720"/>
                              <a:gd name="connsiteX0" fmla="*/ 377825 w 709520"/>
                              <a:gd name="connsiteY0" fmla="*/ 0 h 673720"/>
                              <a:gd name="connsiteX1" fmla="*/ 0 w 709520"/>
                              <a:gd name="connsiteY1" fmla="*/ 673720 h 673720"/>
                              <a:gd name="connsiteX2" fmla="*/ 377825 w 709520"/>
                              <a:gd name="connsiteY2" fmla="*/ 0 h 673720"/>
                              <a:gd name="connsiteX0" fmla="*/ 288701 w 709520"/>
                              <a:gd name="connsiteY0" fmla="*/ 21833 h 673720"/>
                              <a:gd name="connsiteX1" fmla="*/ 709520 w 709520"/>
                              <a:gd name="connsiteY1" fmla="*/ 396485 h 673720"/>
                              <a:gd name="connsiteX0" fmla="*/ 377825 w 704757"/>
                              <a:gd name="connsiteY0" fmla="*/ 0 h 673720"/>
                              <a:gd name="connsiteX1" fmla="*/ 0 w 704757"/>
                              <a:gd name="connsiteY1" fmla="*/ 673720 h 673720"/>
                              <a:gd name="connsiteX2" fmla="*/ 377825 w 704757"/>
                              <a:gd name="connsiteY2" fmla="*/ 0 h 673720"/>
                              <a:gd name="connsiteX0" fmla="*/ 288701 w 704757"/>
                              <a:gd name="connsiteY0" fmla="*/ 21833 h 673720"/>
                              <a:gd name="connsiteX1" fmla="*/ 704757 w 704757"/>
                              <a:gd name="connsiteY1" fmla="*/ 408391 h 673720"/>
                            </a:gdLst>
                            <a:ahLst/>
                            <a:cxnLst>
                              <a:cxn ang="0">
                                <a:pos x="connsiteX0" y="connsiteY0"/>
                              </a:cxn>
                              <a:cxn ang="0">
                                <a:pos x="connsiteX1" y="connsiteY1"/>
                              </a:cxn>
                            </a:cxnLst>
                            <a:rect l="l" t="t" r="r" b="b"/>
                            <a:pathLst>
                              <a:path w="704757" h="673720" stroke="0" extrusionOk="0">
                                <a:moveTo>
                                  <a:pt x="377825" y="0"/>
                                </a:moveTo>
                                <a:lnTo>
                                  <a:pt x="0" y="673720"/>
                                </a:lnTo>
                                <a:lnTo>
                                  <a:pt x="377825" y="0"/>
                                </a:lnTo>
                                <a:close/>
                              </a:path>
                              <a:path w="704757" h="673720" fill="none">
                                <a:moveTo>
                                  <a:pt x="288701" y="21833"/>
                                </a:moveTo>
                                <a:cubicBezTo>
                                  <a:pt x="531877" y="120048"/>
                                  <a:pt x="595635" y="168258"/>
                                  <a:pt x="704757" y="408391"/>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Arc 40"/>
                        <wps:cNvSpPr/>
                        <wps:spPr>
                          <a:xfrm flipV="1">
                            <a:off x="3478688" y="2679404"/>
                            <a:ext cx="1002413" cy="844206"/>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1011938"/>
                              <a:gd name="connsiteY0" fmla="*/ 0 h 673720"/>
                              <a:gd name="connsiteX1" fmla="*/ 0 w 1011938"/>
                              <a:gd name="connsiteY1" fmla="*/ 673720 h 673720"/>
                              <a:gd name="connsiteX2" fmla="*/ 377825 w 1011938"/>
                              <a:gd name="connsiteY2" fmla="*/ 0 h 673720"/>
                              <a:gd name="connsiteX0" fmla="*/ 365218 w 1011938"/>
                              <a:gd name="connsiteY0" fmla="*/ 55732 h 673720"/>
                              <a:gd name="connsiteX1" fmla="*/ 1011938 w 1011938"/>
                              <a:gd name="connsiteY1" fmla="*/ 548886 h 673720"/>
                              <a:gd name="connsiteX0" fmla="*/ 377825 w 1011938"/>
                              <a:gd name="connsiteY0" fmla="*/ 170486 h 844206"/>
                              <a:gd name="connsiteX1" fmla="*/ 0 w 1011938"/>
                              <a:gd name="connsiteY1" fmla="*/ 844206 h 844206"/>
                              <a:gd name="connsiteX2" fmla="*/ 377825 w 1011938"/>
                              <a:gd name="connsiteY2" fmla="*/ 170486 h 844206"/>
                              <a:gd name="connsiteX0" fmla="*/ 179481 w 1011938"/>
                              <a:gd name="connsiteY0" fmla="*/ 0 h 844206"/>
                              <a:gd name="connsiteX1" fmla="*/ 1011938 w 1011938"/>
                              <a:gd name="connsiteY1" fmla="*/ 719372 h 844206"/>
                              <a:gd name="connsiteX0" fmla="*/ 377825 w 1002413"/>
                              <a:gd name="connsiteY0" fmla="*/ 170486 h 844206"/>
                              <a:gd name="connsiteX1" fmla="*/ 0 w 1002413"/>
                              <a:gd name="connsiteY1" fmla="*/ 844206 h 844206"/>
                              <a:gd name="connsiteX2" fmla="*/ 377825 w 1002413"/>
                              <a:gd name="connsiteY2" fmla="*/ 170486 h 844206"/>
                              <a:gd name="connsiteX0" fmla="*/ 179481 w 1002413"/>
                              <a:gd name="connsiteY0" fmla="*/ 0 h 844206"/>
                              <a:gd name="connsiteX1" fmla="*/ 1002413 w 1002413"/>
                              <a:gd name="connsiteY1" fmla="*/ 731279 h 844206"/>
                            </a:gdLst>
                            <a:ahLst/>
                            <a:cxnLst>
                              <a:cxn ang="0">
                                <a:pos x="connsiteX0" y="connsiteY0"/>
                              </a:cxn>
                              <a:cxn ang="0">
                                <a:pos x="connsiteX1" y="connsiteY1"/>
                              </a:cxn>
                            </a:cxnLst>
                            <a:rect l="l" t="t" r="r" b="b"/>
                            <a:pathLst>
                              <a:path w="1002413" h="844206" stroke="0" extrusionOk="0">
                                <a:moveTo>
                                  <a:pt x="377825" y="170486"/>
                                </a:moveTo>
                                <a:lnTo>
                                  <a:pt x="0" y="844206"/>
                                </a:lnTo>
                                <a:lnTo>
                                  <a:pt x="377825" y="170486"/>
                                </a:lnTo>
                                <a:close/>
                              </a:path>
                              <a:path w="1002413" h="844206" fill="none">
                                <a:moveTo>
                                  <a:pt x="179481" y="0"/>
                                </a:moveTo>
                                <a:cubicBezTo>
                                  <a:pt x="455678" y="102416"/>
                                  <a:pt x="921866" y="481621"/>
                                  <a:pt x="1002413" y="731279"/>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Arc 40"/>
                        <wps:cNvSpPr/>
                        <wps:spPr>
                          <a:xfrm flipV="1">
                            <a:off x="3468055" y="2551814"/>
                            <a:ext cx="866682" cy="837063"/>
                          </a:xfrm>
                          <a:custGeom>
                            <a:avLst/>
                            <a:gdLst>
                              <a:gd name="connsiteX0" fmla="*/ 1153626 w 2307252"/>
                              <a:gd name="connsiteY0" fmla="*/ 0 h 2160240"/>
                              <a:gd name="connsiteX1" fmla="*/ 2307252 w 2307252"/>
                              <a:gd name="connsiteY1" fmla="*/ 1080120 h 2160240"/>
                              <a:gd name="connsiteX2" fmla="*/ 1153626 w 2307252"/>
                              <a:gd name="connsiteY2" fmla="*/ 1080120 h 2160240"/>
                              <a:gd name="connsiteX3" fmla="*/ 1153626 w 2307252"/>
                              <a:gd name="connsiteY3" fmla="*/ 0 h 2160240"/>
                              <a:gd name="connsiteX0" fmla="*/ 1153626 w 2307252"/>
                              <a:gd name="connsiteY0" fmla="*/ 0 h 2160240"/>
                              <a:gd name="connsiteX1" fmla="*/ 2307252 w 2307252"/>
                              <a:gd name="connsiteY1" fmla="*/ 1080120 h 216024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153626 w 1153626"/>
                              <a:gd name="connsiteY1" fmla="*/ 1080120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984951 w 1153626"/>
                              <a:gd name="connsiteY1" fmla="*/ 778279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1042101 w 1153626"/>
                              <a:gd name="connsiteY1" fmla="*/ 744942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69051 w 1153626"/>
                              <a:gd name="connsiteY1" fmla="*/ 741767 h 1080120"/>
                              <a:gd name="connsiteX0" fmla="*/ 0 w 1153626"/>
                              <a:gd name="connsiteY0" fmla="*/ 0 h 1080120"/>
                              <a:gd name="connsiteX1" fmla="*/ 1153626 w 1153626"/>
                              <a:gd name="connsiteY1" fmla="*/ 1080120 h 1080120"/>
                              <a:gd name="connsiteX2" fmla="*/ 0 w 1153626"/>
                              <a:gd name="connsiteY2" fmla="*/ 1080120 h 1080120"/>
                              <a:gd name="connsiteX3" fmla="*/ 0 w 1153626"/>
                              <a:gd name="connsiteY3" fmla="*/ 0 h 1080120"/>
                              <a:gd name="connsiteX0" fmla="*/ 390618 w 1153626"/>
                              <a:gd name="connsiteY0" fmla="*/ 106532 h 1080120"/>
                              <a:gd name="connsiteX1" fmla="*/ 756351 w 1153626"/>
                              <a:gd name="connsiteY1" fmla="*/ 751292 h 1080120"/>
                              <a:gd name="connsiteX0" fmla="*/ 377825 w 1153626"/>
                              <a:gd name="connsiteY0" fmla="*/ 299868 h 973588"/>
                              <a:gd name="connsiteX1" fmla="*/ 1153626 w 1153626"/>
                              <a:gd name="connsiteY1" fmla="*/ 973588 h 973588"/>
                              <a:gd name="connsiteX2" fmla="*/ 0 w 1153626"/>
                              <a:gd name="connsiteY2" fmla="*/ 973588 h 973588"/>
                              <a:gd name="connsiteX3" fmla="*/ 377825 w 1153626"/>
                              <a:gd name="connsiteY3" fmla="*/ 299868 h 973588"/>
                              <a:gd name="connsiteX0" fmla="*/ 390618 w 1153626"/>
                              <a:gd name="connsiteY0" fmla="*/ 0 h 973588"/>
                              <a:gd name="connsiteX1" fmla="*/ 756351 w 1153626"/>
                              <a:gd name="connsiteY1" fmla="*/ 644760 h 973588"/>
                              <a:gd name="connsiteX0" fmla="*/ 377825 w 756351"/>
                              <a:gd name="connsiteY0" fmla="*/ 299868 h 973588"/>
                              <a:gd name="connsiteX1" fmla="*/ 0 w 756351"/>
                              <a:gd name="connsiteY1" fmla="*/ 973588 h 973588"/>
                              <a:gd name="connsiteX2" fmla="*/ 377825 w 756351"/>
                              <a:gd name="connsiteY2" fmla="*/ 299868 h 973588"/>
                              <a:gd name="connsiteX0" fmla="*/ 390618 w 756351"/>
                              <a:gd name="connsiteY0" fmla="*/ 0 h 973588"/>
                              <a:gd name="connsiteX1" fmla="*/ 756351 w 756351"/>
                              <a:gd name="connsiteY1" fmla="*/ 644760 h 973588"/>
                              <a:gd name="connsiteX0" fmla="*/ 377825 w 673801"/>
                              <a:gd name="connsiteY0" fmla="*/ 299868 h 973588"/>
                              <a:gd name="connsiteX1" fmla="*/ 0 w 673801"/>
                              <a:gd name="connsiteY1" fmla="*/ 973588 h 973588"/>
                              <a:gd name="connsiteX2" fmla="*/ 377825 w 673801"/>
                              <a:gd name="connsiteY2" fmla="*/ 299868 h 973588"/>
                              <a:gd name="connsiteX0" fmla="*/ 390618 w 673801"/>
                              <a:gd name="connsiteY0" fmla="*/ 0 h 973588"/>
                              <a:gd name="connsiteX1" fmla="*/ 673801 w 673801"/>
                              <a:gd name="connsiteY1" fmla="*/ 660635 h 973588"/>
                              <a:gd name="connsiteX0" fmla="*/ 377825 w 673801"/>
                              <a:gd name="connsiteY0" fmla="*/ 0 h 673720"/>
                              <a:gd name="connsiteX1" fmla="*/ 0 w 673801"/>
                              <a:gd name="connsiteY1" fmla="*/ 673720 h 673720"/>
                              <a:gd name="connsiteX2" fmla="*/ 377825 w 673801"/>
                              <a:gd name="connsiteY2" fmla="*/ 0 h 673720"/>
                              <a:gd name="connsiteX0" fmla="*/ 365218 w 673801"/>
                              <a:gd name="connsiteY0" fmla="*/ 55732 h 673720"/>
                              <a:gd name="connsiteX1" fmla="*/ 673801 w 673801"/>
                              <a:gd name="connsiteY1" fmla="*/ 360767 h 673720"/>
                              <a:gd name="connsiteX0" fmla="*/ 377825 w 883351"/>
                              <a:gd name="connsiteY0" fmla="*/ 0 h 673720"/>
                              <a:gd name="connsiteX1" fmla="*/ 0 w 883351"/>
                              <a:gd name="connsiteY1" fmla="*/ 673720 h 673720"/>
                              <a:gd name="connsiteX2" fmla="*/ 377825 w 883351"/>
                              <a:gd name="connsiteY2" fmla="*/ 0 h 673720"/>
                              <a:gd name="connsiteX0" fmla="*/ 365218 w 883351"/>
                              <a:gd name="connsiteY0" fmla="*/ 55732 h 673720"/>
                              <a:gd name="connsiteX1" fmla="*/ 883351 w 883351"/>
                              <a:gd name="connsiteY1" fmla="*/ 484592 h 673720"/>
                              <a:gd name="connsiteX0" fmla="*/ 377825 w 883351"/>
                              <a:gd name="connsiteY0" fmla="*/ 163343 h 837063"/>
                              <a:gd name="connsiteX1" fmla="*/ 0 w 883351"/>
                              <a:gd name="connsiteY1" fmla="*/ 837063 h 837063"/>
                              <a:gd name="connsiteX2" fmla="*/ 377825 w 883351"/>
                              <a:gd name="connsiteY2" fmla="*/ 163343 h 837063"/>
                              <a:gd name="connsiteX0" fmla="*/ 148525 w 883351"/>
                              <a:gd name="connsiteY0" fmla="*/ 0 h 837063"/>
                              <a:gd name="connsiteX1" fmla="*/ 883351 w 883351"/>
                              <a:gd name="connsiteY1" fmla="*/ 647935 h 837063"/>
                              <a:gd name="connsiteX0" fmla="*/ 377825 w 866682"/>
                              <a:gd name="connsiteY0" fmla="*/ 163343 h 837063"/>
                              <a:gd name="connsiteX1" fmla="*/ 0 w 866682"/>
                              <a:gd name="connsiteY1" fmla="*/ 837063 h 837063"/>
                              <a:gd name="connsiteX2" fmla="*/ 377825 w 866682"/>
                              <a:gd name="connsiteY2" fmla="*/ 163343 h 837063"/>
                              <a:gd name="connsiteX0" fmla="*/ 148525 w 866682"/>
                              <a:gd name="connsiteY0" fmla="*/ 0 h 837063"/>
                              <a:gd name="connsiteX1" fmla="*/ 866682 w 866682"/>
                              <a:gd name="connsiteY1" fmla="*/ 655078 h 837063"/>
                            </a:gdLst>
                            <a:ahLst/>
                            <a:cxnLst>
                              <a:cxn ang="0">
                                <a:pos x="connsiteX0" y="connsiteY0"/>
                              </a:cxn>
                              <a:cxn ang="0">
                                <a:pos x="connsiteX1" y="connsiteY1"/>
                              </a:cxn>
                            </a:cxnLst>
                            <a:rect l="l" t="t" r="r" b="b"/>
                            <a:pathLst>
                              <a:path w="866682" h="837063" stroke="0" extrusionOk="0">
                                <a:moveTo>
                                  <a:pt x="377825" y="163343"/>
                                </a:moveTo>
                                <a:lnTo>
                                  <a:pt x="0" y="837063"/>
                                </a:lnTo>
                                <a:lnTo>
                                  <a:pt x="377825" y="163343"/>
                                </a:lnTo>
                                <a:close/>
                              </a:path>
                              <a:path w="866682" h="837063" fill="none">
                                <a:moveTo>
                                  <a:pt x="148525" y="0"/>
                                </a:moveTo>
                                <a:cubicBezTo>
                                  <a:pt x="424722" y="102416"/>
                                  <a:pt x="786135" y="405420"/>
                                  <a:pt x="866682" y="655078"/>
                                </a:cubicBezTo>
                              </a:path>
                            </a:pathLst>
                          </a:custGeom>
                          <a:ln w="12700">
                            <a:solidFill>
                              <a:schemeClr val="tx2">
                                <a:lumMod val="60000"/>
                                <a:lumOff val="40000"/>
                              </a:schemeClr>
                            </a:solidFill>
                            <a:headEnd type="none" w="lg" len="lg"/>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Box 118"/>
                        <wps:cNvSpPr txBox="1"/>
                        <wps:spPr>
                          <a:xfrm>
                            <a:off x="3616611" y="3763720"/>
                            <a:ext cx="1737852" cy="349573"/>
                          </a:xfrm>
                          <a:prstGeom prst="rect">
                            <a:avLst/>
                          </a:prstGeom>
                          <a:noFill/>
                        </wps:spPr>
                        <wps:txb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18"/>
                                  <w:szCs w:val="18"/>
                                  <w:lang w:val="en-GB"/>
                                </w:rPr>
                                <w:t>Angular sampling density</w:t>
                              </w:r>
                            </w:p>
                          </w:txbxContent>
                        </wps:txbx>
                        <wps:bodyPr wrap="square" rtlCol="0">
                          <a:noAutofit/>
                        </wps:bodyPr>
                      </wps:wsp>
                      <wps:wsp>
                        <wps:cNvPr id="125" name="Straight Arrow Connector 124"/>
                        <wps:cNvCnPr/>
                        <wps:spPr>
                          <a:xfrm>
                            <a:off x="3765767" y="2434856"/>
                            <a:ext cx="918334" cy="27472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7" name="TextBox 126"/>
                        <wps:cNvSpPr txBox="1"/>
                        <wps:spPr>
                          <a:xfrm>
                            <a:off x="3864475" y="2254191"/>
                            <a:ext cx="1653633" cy="499647"/>
                          </a:xfrm>
                          <a:prstGeom prst="rect">
                            <a:avLst/>
                          </a:prstGeom>
                          <a:noFill/>
                        </wps:spPr>
                        <wps:txb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18"/>
                                  <w:szCs w:val="18"/>
                                  <w:lang w:val="en-GB"/>
                                </w:rPr>
                                <w:t>Radial sampling density</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84.1pt;margin-top:113.35pt;width:345.4pt;height:311.7pt;z-index:251696128;mso-width-relative:margin;mso-height-relative:margin" coordorigin="-63" coordsize="55244,48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">
                <v:rect id="Rectangle 3" o:spid="_x0000_s1027" style="position:absolute;left:6078;width:48504;height:42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aTMIA&#10;AADaAAAADwAAAGRycy9kb3ducmV2LnhtbESPQWvCQBSE74X+h+UJ3urGI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ppMwgAAANoAAAAPAAAAAAAAAAAAAAAAAJgCAABkcnMvZG93&#10;bnJldi54bWxQSwUGAAAAAAQABAD1AAAAhwMAAAAA&#10;" fillcolor="white [3201]" strokecolor="#f79646 [3209]" strokeweight="2pt"/>
                <v:oval id="Oval 4" o:spid="_x0000_s1028" style="position:absolute;left:17243;top:9356;width:30003;height:27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vtMIA&#10;AADaAAAADwAAAGRycy9kb3ducmV2LnhtbESPT2sCMRTE70K/Q3gFb5rUP6VsjVIExZO42ktvj+R1&#10;d+nmZbuJ6/rtjSB4HGbmN8xi1btadNSGyrOGt7ECQWy8rbjQ8H3ajD5AhIhssfZMGq4UYLV8GSww&#10;s/7COXXHWIgE4ZChhjLGJpMymJIchrFviJP361uHMcm2kLbFS4K7Wk6UepcOK04LJTa0Lsn8Hc9O&#10;g/N1bv5dXqjt4Wdqutl+ouZ7rYev/dcniEh9fIYf7Z3VMIf7lX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6+0wgAAANoAAAAPAAAAAAAAAAAAAAAAAJgCAABkcnMvZG93&#10;bnJldi54bWxQSwUGAAAAAAQABAD1AAAAhwMAAAAA&#10;" fillcolor="#eaf1dd [662]" strokecolor="#bfbfbf [2412]" strokeweight="2pt"/>
                <v:oval id="Oval 5" o:spid="_x0000_s1029" style="position:absolute;left:26812;top:17969;width:10744;height:10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LCMMA&#10;AADaAAAADwAAAGRycy9kb3ducmV2LnhtbESPzWrDMBCE74W8g9hCb7WcHkxxrITQxsWnQJwQelys&#10;rW1qrYyl+Oftq0Ahx2FmvmGy3Ww6MdLgWssK1lEMgriyuuVaweWcv76DcB5ZY2eZFCzkYLddPWWY&#10;ajvxicbS1yJA2KWooPG+T6V0VUMGXWR74uD92MGgD3KopR5wCnDTybc4TqTBlsNCgz19NFT9ljej&#10;oNsvn/0hlzhdy+VbfhW307Q+KvXyPO83IDzN/hH+bxdaQQL3K+EG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bLCMMAAADaAAAADwAAAAAAAAAAAAAAAACYAgAAZHJzL2Rv&#10;d25yZXYueG1sUEsFBgAAAAAEAAQA9QAAAIgDAAAAAA==&#10;" fillcolor="white [3201]" strokecolor="#bfbfbf [2412]" strokeweight="2pt"/>
                <v:shapetype id="_x0000_t32" coordsize="21600,21600" o:spt="32" o:oned="t" path="m,l21600,21600e" filled="f">
                  <v:path arrowok="t" fillok="f" o:connecttype="none"/>
                  <o:lock v:ext="edit" shapetype="t"/>
                </v:shapetype>
                <v:shape id="Straight Arrow Connector 11" o:spid="_x0000_s1030" type="#_x0000_t32" style="position:absolute;left:32235;top:23285;width:537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K3Ub8AAADbAAAADwAAAGRycy9kb3ducmV2LnhtbERPTYvCMBC9C/sfwix401QPol2jiCAr&#10;XkTtwePQzKbFZNJtoq3/3ggLe5vH+5zlundWPKgNtWcFk3EGgrj0umajoLjsRnMQISJrtJ5JwZMC&#10;rFcfgyXm2nd8osc5GpFCOOSooIqxyaUMZUUOw9g3xIn78a3DmGBrpG6xS+HOymmWzaTDmlNDhQ1t&#10;Kypv57tTIK05FAsjT7uj7uj792q9u02UGn72my8Qkfr4L/5z73WaP4X3L+k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MK3Ub8AAADbAAAADwAAAAAAAAAAAAAAAACh&#10;AgAAZHJzL2Rvd25yZXYueG1sUEsFBgAAAAAEAAQA+QAAAI0DAAAAAA==&#10;" strokecolor="black [3213]">
                  <v:stroke startarrow="open" endarrow="open"/>
                </v:shape>
                <v:shape id="Plus 14" o:spid="_x0000_s1031" style="position:absolute;left:31597;top:22541;width:1189;height:1440;visibility:visible;mso-wrap-style:square;v-text-anchor:middle" coordsize="118929,14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b5cAA&#10;AADbAAAADwAAAGRycy9kb3ducmV2LnhtbERPzWrCQBC+C77DMoI33VRaldQ1mEKwxZPRBxiy0yQ0&#10;OxuzaxLf3i0UepuP73d2yWga0VPnassKXpYRCOLC6ppLBddLttiCcB5ZY2OZFDzIQbKfTnYYazvw&#10;mfrclyKEsItRQeV9G0vpiooMuqVtiQP3bTuDPsCulLrDIYSbRq6iaC0N1hwaKmzpo6LiJ78bBaM9&#10;fr1uOTOP++0oy4zS02qTKjWfjYd3EJ5G/y/+c3/qMP8Nfn8JB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hb5cAAAADbAAAADwAAAAAAAAAAAAAAAACYAgAAZHJzL2Rvd25y&#10;ZXYueG1sUEsFBgAAAAAEAAQA9QAAAIUDAAAAAA==&#10;" path="m15764,58022r29714,l45478,19089r27973,l73451,58022r29714,l103165,85994r-29714,l73451,124927r-27973,l45478,85994r-29714,l15764,58022xe" fillcolor="#4f81bd [3204]" strokecolor="#243f60 [1604]" strokeweight="2pt">
                  <v:path arrowok="t" o:connecttype="custom" o:connectlocs="15764,58022;45478,58022;45478,19089;73451,19089;73451,58022;103165,58022;103165,85994;73451,85994;73451,124927;45478,124927;45478,85994;15764,85994;15764,58022" o:connectangles="0,0,0,0,0,0,0,0,0,0,0,0,0"/>
                </v:shape>
                <v:shapetype id="_x0000_t202" coordsize="21600,21600" o:spt="202" path="m,l,21600r21600,l21600,xe">
                  <v:stroke joinstyle="miter"/>
                  <v:path gradientshapeok="t" o:connecttype="rect"/>
                </v:shapetype>
                <v:shape id="TextBox 16" o:spid="_x0000_s1032" type="#_x0000_t202" style="position:absolute;left:37761;top:956;width:16821;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21"/>
                            <w:szCs w:val="21"/>
                            <w:lang w:val="en-GB"/>
                          </w:rPr>
                          <w:t>R</w:t>
                        </w:r>
                        <w:r>
                          <w:rPr>
                            <w:rFonts w:asciiTheme="minorHAnsi" w:hAnsi="Calibri" w:cstheme="minorBidi"/>
                            <w:color w:val="000000" w:themeColor="text1"/>
                            <w:kern w:val="24"/>
                            <w:position w:val="-5"/>
                            <w:sz w:val="21"/>
                            <w:szCs w:val="21"/>
                            <w:vertAlign w:val="subscript"/>
                            <w:lang w:val="en-GB"/>
                          </w:rPr>
                          <w:t>min</w:t>
                        </w:r>
                        <w:r>
                          <w:rPr>
                            <w:rFonts w:asciiTheme="minorHAnsi" w:hAnsi="Calibri" w:cstheme="minorBidi"/>
                            <w:color w:val="000000" w:themeColor="text1"/>
                            <w:kern w:val="24"/>
                            <w:sz w:val="21"/>
                            <w:szCs w:val="21"/>
                            <w:lang w:val="en-GB"/>
                          </w:rPr>
                          <w:t xml:space="preserve"> = </w:t>
                        </w:r>
                        <w:proofErr w:type="spellStart"/>
                        <w:r>
                          <w:rPr>
                            <w:rFonts w:asciiTheme="minorHAnsi" w:hAnsi="Calibri" w:cstheme="minorBidi"/>
                            <w:color w:val="000000" w:themeColor="text1"/>
                            <w:kern w:val="24"/>
                            <w:sz w:val="21"/>
                            <w:szCs w:val="21"/>
                            <w:lang w:val="en-GB"/>
                          </w:rPr>
                          <w:t>MinRadius</w:t>
                        </w:r>
                        <w:proofErr w:type="spellEnd"/>
                        <w:r>
                          <w:rPr>
                            <w:rFonts w:asciiTheme="minorHAnsi" w:hAnsi="Calibri" w:cstheme="minorBidi"/>
                            <w:color w:val="000000" w:themeColor="text1"/>
                            <w:kern w:val="24"/>
                            <w:sz w:val="21"/>
                            <w:szCs w:val="21"/>
                            <w:lang w:val="en-GB"/>
                          </w:rPr>
                          <w:t xml:space="preserve"> (pixels)</w:t>
                        </w:r>
                      </w:p>
                    </w:txbxContent>
                  </v:textbox>
                </v:shape>
                <v:shape id="TextBox 17" o:spid="_x0000_s1033" type="#_x0000_t202" style="position:absolute;left:31597;top:20032;width:5124;height:3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18"/>
                            <w:szCs w:val="18"/>
                            <w:lang w:val="en-GB"/>
                          </w:rPr>
                          <w:t>R</w:t>
                        </w:r>
                        <w:r>
                          <w:rPr>
                            <w:rFonts w:asciiTheme="minorHAnsi" w:hAnsi="Calibri" w:cstheme="minorBidi"/>
                            <w:color w:val="000000" w:themeColor="text1"/>
                            <w:kern w:val="24"/>
                            <w:position w:val="-5"/>
                            <w:sz w:val="18"/>
                            <w:szCs w:val="18"/>
                            <w:vertAlign w:val="subscript"/>
                            <w:lang w:val="en-GB"/>
                          </w:rPr>
                          <w:t>min</w:t>
                        </w:r>
                      </w:p>
                    </w:txbxContent>
                  </v:textbox>
                </v:shape>
                <v:shape id="Straight Arrow Connector 19" o:spid="_x0000_s1034" type="#_x0000_t32" style="position:absolute;left:4696;top:44125;width:485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gFb8AAADbAAAADwAAAGRycy9kb3ducmV2LnhtbERPy4rCMBTdC/5DuMLsNNUZHKlNRQTB&#10;WY4PmOW1uW2KzU1pYq1/P1kILg/nnW0G24ieOl87VjCfJSCIC6drrhScT/vpCoQPyBobx6TgSR42&#10;+XiUYardg3+pP4ZKxBD2KSowIbSplL4wZNHPXEscudJ1FkOEXSV1h48Ybhu5SJKltFhzbDDY0s5Q&#10;cTverYLkm+38cjmvbE8m/Px9ll/Pa6nUx2TYrkEEGsJb/HIftIJFXB+/xB8g8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P+gFb8AAADbAAAADwAAAAAAAAAAAAAAAACh&#10;AgAAZHJzL2Rvd25yZXYueG1sUEsFBgAAAAAEAAQA+QAAAI0DAAAAAA==&#10;" strokecolor="#4579b8 [3044]">
                  <v:stroke startarrow="open" endarrow="open"/>
                </v:shape>
                <v:shape id="TextBox 20" o:spid="_x0000_s1035" type="#_x0000_t202" style="position:absolute;left:18736;top:43909;width:21001;height:4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36"/>
                            <w:szCs w:val="36"/>
                            <w:lang w:val="en-GB"/>
                          </w:rPr>
                          <w:t>ROI (pixels)</w:t>
                        </w:r>
                      </w:p>
                    </w:txbxContent>
                  </v:textbox>
                </v:shape>
                <v:shape id="TextBox 21" o:spid="_x0000_s1036" type="#_x0000_t202" style="position:absolute;left:-7467;top:14846;width:20950;height:61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YrsAA&#10;AADbAAAADwAAAGRycy9kb3ducmV2LnhtbESPQWvCQBSE7wX/w/IEL0U3DbRIdBWtCF5N9f7IPpNg&#10;9m3IPk3y791CocdhZr5h1tvBNepJXag9G/hYJKCIC29rLg1cfo7zJaggyBYbz2RgpADbzeRtjZn1&#10;PZ/pmUupIoRDhgYqkTbTOhQVOQwL3xJH7+Y7hxJlV2rbYR/hrtFpknxphzXHhQpb+q6ouOcPZ0AO&#10;Unt7fU9u/tx/7sdTHrQbjZlNh90KlNAg/+G/9skaSFP4/RJ/gN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rYrsAAAADbAAAADwAAAAAAAAAAAAAAAACYAgAAZHJzL2Rvd25y&#10;ZXYueG1sUEsFBgAAAAAEAAQA9QAAAIUDAAAAAA==&#10;" filled="f" stroked="f">
                  <v:textbo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36"/>
                            <w:szCs w:val="36"/>
                            <w:lang w:val="en-GB"/>
                          </w:rPr>
                          <w:t>ROI (pixels)</w:t>
                        </w:r>
                      </w:p>
                    </w:txbxContent>
                  </v:textbox>
                </v:shape>
                <v:shape id="Straight Arrow Connector 22" o:spid="_x0000_s1037" type="#_x0000_t32" style="position:absolute;left:4271;top:106;width:0;height:423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0+YsIAAADbAAAADwAAAGRycy9kb3ducmV2LnhtbESPQWvCQBSE7wX/w/KE3urGWNoQXYMU&#10;BHvUGujxmX3JBrNvQ3Yb4793C4Ueh5n5htkUk+3ESINvHStYLhIQxJXTLTcKzl/7lwyED8gaO8ek&#10;4E4eiu3saYO5djc+0ngKjYgQ9jkqMCH0uZS+MmTRL1xPHL3aDRZDlEMj9YC3CLedTJPkTVpsOS4Y&#10;7OnDUHU9/VgFyTvbZVmeMzuSCZ/fq/r1fqmVep5PuzWIQFP4D/+1D1pBuoLfL/EH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0+YsIAAADbAAAADwAAAAAAAAAAAAAA&#10;AAChAgAAZHJzL2Rvd25yZXYueG1sUEsFBgAAAAAEAAQA+QAAAJADAAAAAA==&#10;" strokecolor="#4579b8 [3044]">
                  <v:stroke startarrow="open" endarrow="open"/>
                </v:shape>
                <v:shape id="Straight Arrow Connector 26" o:spid="_x0000_s1038" type="#_x0000_t32" style="position:absolute;left:17243;top:7442;width:300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rjMsMAAADbAAAADwAAAGRycy9kb3ducmV2LnhtbESPQWvCQBSE7wX/w/IEb3VjtFaimyCC&#10;oL3VlhZvj+wzCWbfht01xn/fLRR6HGbmG2ZTDKYVPTnfWFYwmyYgiEurG64UfH7sn1cgfEDW2Fom&#10;BQ/yUOSjpw1m2t75nfpTqESEsM9QQR1Cl0npy5oM+qntiKN3sc5giNJVUju8R7hpZZokS2mw4bhQ&#10;Y0e7msrr6WYUsHssF/3b91Z+Hc3LWXfzVKes1GQ8bNcgAg3hP/zXPmgF6Sv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K4zLDAAAA2wAAAA8AAAAAAAAAAAAA&#10;AAAAoQIAAGRycy9kb3ducmV2LnhtbFBLBQYAAAAABAAEAPkAAACRAwAAAAA=&#10;" strokecolor="black [3213]" strokeweight="2.25pt">
                  <v:stroke startarrow="open" endarrow="open"/>
                </v:shape>
                <v:shape id="TextBox 31" o:spid="_x0000_s1039" type="#_x0000_t202" style="position:absolute;left:13720;top:3510;width:36291;height:3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28"/>
                            <w:szCs w:val="28"/>
                            <w:lang w:val="en-GB"/>
                          </w:rPr>
                          <w:t>Diameter = ROI coverage * ROI size</w:t>
                        </w:r>
                      </w:p>
                    </w:txbxContent>
                  </v:textbox>
                </v:shape>
                <v:line id="Straight Connector 36" o:spid="_x0000_s1040" style="position:absolute;flip:x;visibility:visible;mso-wrap-style:square" from="17243,7655" to="17243,23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iYc8QAAADbAAAADwAAAGRycy9kb3ducmV2LnhtbESPQWvCQBSE74L/YXlCb7ppS1VSV4mF&#10;FvVUowe9vWZfs8Hs25DdmvjvuwWhx2FmvmEWq97W4kqtrxwreJwkIIgLpysuFRwP7+M5CB+QNdaO&#10;ScGNPKyWw8ECU+063tM1D6WIEPYpKjAhNKmUvjBk0U9cQxy9b9daDFG2pdQtdhFua/mUJFNpseK4&#10;YLChN0PFJf+xCmj9kRl7mn35l0/ttudpt9uUmVIPoz57BRGoD//he3ujFTzP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yJhzxAAAANsAAAAPAAAAAAAAAAAA&#10;AAAAAKECAABkcnMvZG93bnJldi54bWxQSwUGAAAAAAQABAD5AAAAkgMAAAAA&#10;" strokecolor="black [3213]" strokeweight="2.25pt">
                  <v:stroke dashstyle="dash"/>
                </v:line>
                <v:line id="Straight Connector 38" o:spid="_x0000_s1041" style="position:absolute;flip:x;visibility:visible;mso-wrap-style:square" from="47226,7868" to="47226,23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upmsUAAADbAAAADwAAAGRycy9kb3ducmV2LnhtbESPS2/CMBCE75X6H6yt1Bs4tOKVYlBa&#10;CQQ9lcehvW3jJY4ar6PYkPDvMRJSj6OZ+UYzW3S2EmdqfOlYwaCfgCDOnS65UHDYL3sTED4ga6wc&#10;k4ILeVjMHx9mmGrX8pbOu1CICGGfogITQp1K6XNDFn3f1cTRO7rGYoiyKaRusI1wW8mXJBlJiyXH&#10;BYM1fRjK/3Ynq4DeV5mx3+NfP/zSbvMzaj/XRabU81OXvYEI1IX/8L291gpep3D7En+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upmsUAAADbAAAADwAAAAAAAAAA&#10;AAAAAAChAgAAZHJzL2Rvd25yZXYueG1sUEsFBgAAAAAEAAQA+QAAAJMDAAAAAA==&#10;" strokecolor="black [3213]" strokeweight="2.25pt">
                  <v:stroke dashstyle="dash"/>
                </v:line>
                <v:shape id="Arc 40" o:spid="_x0000_s1042" style="position:absolute;left:36169;top:27538;width:11536;height:10801;flip:y;visibility:visible;mso-wrap-style:square;v-text-anchor:middle" coordsize="1153626,108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uKsQA&#10;AADbAAAADwAAAGRycy9kb3ducmV2LnhtbESPQWvCQBSE7wX/w/IKXqRu1BIkuoq2CtKbqeD1mX0m&#10;odm3MbvG6K/vFgoeh5n5hpkvO1OJlhpXWlYwGkYgiDOrS84VHL63b1MQziNrrCyTgjs5WC56L3NM&#10;tL3xntrU5yJA2CWooPC+TqR0WUEG3dDWxME728agD7LJpW7wFuCmkuMoiqXBksNCgTV9FJT9pFej&#10;YDMeXMrB4XGafsYp5+to0n61R6X6r91qBsJT55/h//ZOK3gfwd+X8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K7irEAAAA2wAAAA8AAAAAAAAAAAAAAAAAmAIAAGRycy9k&#10;b3ducmV2LnhtbFBLBQYAAAAABAAEAPUAAACJAwAAAAA=&#10;" path="m,nsc637130,,1153626,483586,1153626,1080120l,1080120,,xem390618,106532nfc666815,208948,961554,495284,1042101,744942e" filled="f" strokecolor="#548dd4 [1951]" strokeweight="2.25pt">
                  <v:stroke startarrow="block" startarrowwidth="wide" startarrowlength="long" endarrow="block" endarrowwidth="wide" endarrowlength="long"/>
                  <v:path arrowok="t" o:connecttype="custom" o:connectlocs="390618,106532;1042101,744942" o:connectangles="0,0"/>
                </v:shape>
                <v:line id="Straight Connector 45" o:spid="_x0000_s1043" style="position:absolute;visibility:visible;mso-wrap-style:square" from="32235,23285" to="46189,28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line id="Straight Connector 46" o:spid="_x0000_s1044" style="position:absolute;visibility:visible;mso-wrap-style:square" from="32235,23285" to="36997,36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line id="Straight Connector 55" o:spid="_x0000_s1045" style="position:absolute;visibility:visible;mso-wrap-style:square" from="32235,23285" to="45832,29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N5t8QAAADbAAAADwAAAGRycy9kb3ducmV2LnhtbESPUWvCQBCE34X+h2MLfdOLFoNGT5FC&#10;Qdq+VP0Ba25Ngrm99G6rsb++Vyj4OMzMN8xy3btWXSjExrOB8SgDRVx623Bl4LB/Hc5ARUG22Hom&#10;AzeKsF49DJZYWH/lT7rspFIJwrFAA7VIV2gdy5ocxpHviJN38sGhJBkqbQNeE9y1epJluXbYcFqo&#10;saOXmsrz7tsZ+Hr/2MbbsZ1IPv15O4fNbC7P0Zinx36zACXUyz38395aA9Mc/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M3m3xAAAANsAAAAPAAAAAAAAAAAA&#10;AAAAAKECAABkcnMvZG93bnJldi54bWxQSwUGAAAAAAQABAD5AAAAkgMAAAAA&#10;" strokecolor="#4579b8 [3044]"/>
                <v:line id="Straight Connector 59" o:spid="_x0000_s1046" style="position:absolute;visibility:visible;mso-wrap-style:square" from="32235,23285" to="39402,35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qO5cEAAADbAAAADwAAAGRycy9kb3ducmV2LnhtbERPzWrCQBC+F3yHZQRvdaNisKmriCCI&#10;7aW2DzDNTpNgdjbujhr79O6h0OPH979c965VVwqx8WxgMs5AEZfeNlwZ+PrcPS9ARUG22HomA3eK&#10;sF4NnpZYWH/jD7oepVIphGOBBmqRrtA6ljU5jGPfESfuxweHkmCotA14S+Gu1dMsy7XDhlNDjR1t&#10;aypPx4szcH5738f7dzuVfP57OIXN4k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7lwQAAANsAAAAPAAAAAAAAAAAAAAAA&#10;AKECAABkcnMvZG93bnJldi54bWxQSwUGAAAAAAQABAD5AAAAjwMAAAAA&#10;" strokecolor="#4579b8 [3044]"/>
                <v:line id="Straight Connector 61" o:spid="_x0000_s1047" style="position:absolute;visibility:visible;mso-wrap-style:square" from="32235,23285" to="41498,34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line id="Straight Connector 63" o:spid="_x0000_s1048" style="position:absolute;visibility:visible;mso-wrap-style:square" from="32341,23391" to="43509,32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GI5sQAAADbAAAADwAAAGRycy9kb3ducmV2LnhtbESPUWvCQBCE3wv9D8cKfasXtQZNPUUK&#10;grR90fYHrLltEsztpXdbjf31vYLg4zAz3zCLVe9adaIQG88GRsMMFHHpbcOVgc+PzeMMVBRki61n&#10;MnChCKvl/d0CC+vPvKPTXiqVIBwLNFCLdIXWsazJYRz6jjh5Xz44lCRDpW3Ac4K7Vo+zLNcOG04L&#10;NXb0UlN53P84A99v79t4ObRjyae/r8ewns1lEo15GPTrZ1BCvdzC1/bWGsif4P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wYjmxAAAANsAAAAPAAAAAAAAAAAA&#10;AAAAAKECAABkcnMvZG93bnJldi54bWxQSwUGAAAAAAQABAD5AAAAkgMAAAAA&#10;" strokecolor="#4579b8 [3044]"/>
                <v:line id="Straight Connector 68" o:spid="_x0000_s1049" style="position:absolute;visibility:visible;mso-wrap-style:square" from="32235,23391" to="40307,35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neMQAAADbAAAADwAAAGRycy9kb3ducmV2LnhtbESPUWvCQBCE3wv9D8cWfKuXWgwaPUUK&#10;BbF9qfoD1tyaBHN76d1WY3+9Vyj4OMzMN8x82btWnSnExrOBl2EGirj0tuHKwH73/jwBFQXZYuuZ&#10;DFwpwnLx+DDHwvoLf9F5K5VKEI4FGqhFukLrWNbkMA59R5y8ow8OJclQaRvwkuCu1aMsy7XDhtNC&#10;jR291VSetj/OwPfH5zpeD+1I8vHv5hRWk6m8RmMGT/1qBkqol3v4v722BvIp/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wCd4xAAAANsAAAAPAAAAAAAAAAAA&#10;AAAAAKECAABkcnMvZG93bnJldi54bWxQSwUGAAAAAAQABAD5AAAAkgMAAAAA&#10;" strokecolor="#4579b8 [3044]"/>
                <v:line id="Straight Connector 70" o:spid="_x0000_s1050" style="position:absolute;visibility:visible;mso-wrap-style:square" from="32235,23285" to="42403,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9o8UAAADbAAAADwAAAGRycy9kb3ducmV2LnhtbESPzWoCQRCE74G8w9CB3HRWJf5sHEUC&#10;gsRc1DxAZ6fdXdzp2cx0dM3TOwEhx6KqvqLmy8416kwh1p4NDPoZKOLC25pLA5+HdW8KKgqyxcYz&#10;GbhShOXi8WGOufUX3tF5L6VKEI45GqhE2lzrWFTkMPZ9S5y8ow8OJclQahvwkuCu0cMsG2uHNaeF&#10;Clt6q6g47X+cge/txyZev5qhjF9+309hNZ3JKBrz/NStXkEJdfIfvrc31sBkA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9o8UAAADbAAAADwAAAAAAAAAA&#10;AAAAAAChAgAAZHJzL2Rvd25yZXYueG1sUEsFBgAAAAAEAAQA+QAAAJMDAAAAAA==&#10;" strokecolor="#4579b8 [3044]"/>
                <v:line id="Straight Connector 72" o:spid="_x0000_s1051" style="position:absolute;visibility:visible;mso-wrap-style:square" from="32235,23285" to="44165,31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GT8QAAADbAAAADwAAAGRycy9kb3ducmV2LnhtbESPUWsCMRCE3wv9D2ELvmmuilavRpFC&#10;QWxftP6A9bLeHV4212Srp7++KQh9HGbmG2a+7FyjzhRi7dnA8yADRVx4W3NpYP/13p+CioJssfFM&#10;Bq4UYbl4fJhjbv2Ft3TeSakShGOOBiqRNtc6FhU5jAPfEifv6INDSTKU2ga8JLhr9DDLJtphzWmh&#10;wpbeKipOux9n4Pvjcx2vh2Yok/Ftcwqr6UxG0ZjeU7d6BSXUyX/43l5bAy8j+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8YZPxAAAANsAAAAPAAAAAAAAAAAA&#10;AAAAAKECAABkcnMvZG93bnJldi54bWxQSwUGAAAAAAQABAD5AAAAkgMAAAAA&#10;" strokecolor="#4579b8 [3044]"/>
                <v:line id="Straight Connector 74" o:spid="_x0000_s1052" style="position:absolute;visibility:visible;mso-wrap-style:square" from="32235,23285" to="38212,36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7oMQAAADbAAAADwAAAGRycy9kb3ducmV2LnhtbESPUWsCMRCE34X+h7AF32quilavRhFB&#10;kLYv2v6A7WW9O7xszmTVs7++KRR8HGbmG2a+7FyjLhRi7dnA8yADRVx4W3Np4Otz8zQFFQXZYuOZ&#10;DNwownLx0Jtjbv2Vd3TZS6kShGOOBiqRNtc6FhU5jAPfEifv4INDSTKU2ga8Jrhr9DDLJtphzWmh&#10;wpbWFRXH/dkZOL1/bOPtuxnKZPzzdgyr6UxG0Zj+Y7d6BSXUyT38395aAy9j+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VLugxAAAANsAAAAPAAAAAAAAAAAA&#10;AAAAAKECAABkcnMvZG93bnJldi54bWxQSwUGAAAAAAQABAD5AAAAkgMAAAAA&#10;" strokecolor="#4579b8 [3044]"/>
                <v:line id="Straight Connector 88" o:spid="_x0000_s1053" style="position:absolute;visibility:visible;mso-wrap-style:square" from="32235,23391" to="44736,31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zBgsQAAADbAAAADwAAAGRycy9kb3ducmV2LnhtbESPUWvCQBCE3wv9D8cWfKuXWioxeooU&#10;CmJ9qfoD1tyaBHN76d1WY399Tyj4OMzMN8xs0btWnSnExrOBl2EGirj0tuHKwH738ZyDioJssfVM&#10;Bq4UYTF/fJhhYf2Fv+i8lUolCMcCDdQiXaF1LGtyGIe+I07e0QeHkmSotA14SXDX6lGWjbXDhtNC&#10;jR2911Setj/OwPfnZhWvh3Yk47ff9Sks84m8RmMGT/1yCkqol3v4v72yBvIJ3L6kH6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zMGCxAAAANsAAAAPAAAAAAAAAAAA&#10;AAAAAKECAABkcnMvZG93bnJldi54bWxQSwUGAAAAAAQABAD5AAAAkgMAAAAA&#10;" strokecolor="#4579b8 [3044]"/>
                <v:line id="Straight Connector 91" o:spid="_x0000_s1054" style="position:absolute;visibility:visible;mso-wrap-style:square" from="32235,23285" to="45331,30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HFLsQAAADbAAAADwAAAGRycy9kb3ducmV2LnhtbESPUWvCQBCE34X+h2MLvumlKYpGT5FC&#10;QWxfav0Ba25Ngrm99G6rsb/eKxT6OMzMN8xy3btWXSjExrOBp3EGirj0tuHKwOHzdTQDFQXZYuuZ&#10;DNwownr1MFhiYf2VP+iyl0olCMcCDdQiXaF1LGtyGMe+I07eyQeHkmSotA14TXDX6jzLptphw2mh&#10;xo5eairP+29n4OvtfRtvxzaX6eRndw6b2VyeozHDx36zACXUy3/4r721BuY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cUuxAAAANsAAAAPAAAAAAAAAAAA&#10;AAAAAKECAABkcnMvZG93bnJldi54bWxQSwUGAAAAAAQABAD5AAAAkgMAAAAA&#10;" strokecolor="#4579b8 [3044]"/>
                <v:shape id="Arc 40" o:spid="_x0000_s1055" style="position:absolute;left:30533;top:22115;width:6762;height:6737;flip:y;visibility:visible;mso-wrap-style:square;v-text-anchor:middle" coordsize="676182,67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2jXMQA&#10;AADcAAAADwAAAGRycy9kb3ducmV2LnhtbESPQUsDMRCF70L/QxjBm81WVGRtWkQoFDy1tQdvw2bc&#10;RDeTbRLbtL/eOQjeZnhv3vtmvqxhUEdK2Uc2MJs2oIi7aD33Bt53q9snULkgWxwik4EzZVguJldz&#10;bG088YaO29IrCeHcogFXythqnTtHAfM0jsSifcYUsMiaem0TniQ8DPquaR51QM/S4HCkV0fd9/Yn&#10;GLj4r+jr/VDWq/RWHnYf9bA/O2NuruvLM6hCtfyb/67XVvBngi/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o1zEAAAA3AAAAA8AAAAAAAAAAAAAAAAAmAIAAGRycy9k&#10;b3ducmV2LnhtbFBLBQYAAAAABAAEAPUAAACJAwAAAAA=&#10;" path="m377825,nsl,673720,377825,xem355693,55732nfc419958,89092,588491,175403,676182,377436e" filled="f" strokecolor="#548dd4 [1951]" strokeweight="1pt">
                  <v:stroke startarrowwidth="wide" startarrowlength="long" endarrowwidth="wide" endarrowlength="long"/>
                  <v:path arrowok="t" o:connecttype="custom" o:connectlocs="355693,55732;676182,377436" o:connectangles="0,0"/>
                </v:shape>
                <v:shape id="Arc 40" o:spid="_x0000_s1056" style="position:absolute;left:33298;top:24561;width:8452;height:7846;flip:y;visibility:visible;mso-wrap-style:square;v-text-anchor:middle" coordsize="845251,78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wT8MA&#10;AADcAAAADwAAAGRycy9kb3ducmV2LnhtbERPTWvCQBC9F/wPywi91U2kVEndBBFspXjRhtbjkB2T&#10;YHY27G5j+u+7BcHbPN7nrIrRdGIg51vLCtJZAoK4srrlWkH5uX1agvABWWNnmRT8kocinzysMNP2&#10;ygcajqEWMYR9hgqaEPpMSl81ZNDPbE8cubN1BkOErpba4TWGm07Ok+RFGmw5NjTY06ah6nL8MQo+&#10;3lgv3Pt3edqb8uu0LJ/3h2Gn1ON0XL+CCDSGu/jm3uk4P03h/5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dwT8MAAADcAAAADwAAAAAAAAAAAAAAAACYAgAAZHJzL2Rv&#10;d25yZXYueG1sUEsFBgAAAAAEAAQA9QAAAIgDAAAAAA==&#10;" path="m377825,110955nsl,784675,377825,110955xem234250,nfc500922,100035,757560,307790,845251,564591e" filled="f" strokecolor="#548dd4 [1951]" strokeweight="1pt">
                  <v:stroke startarrowwidth="wide" startarrowlength="long" endarrowwidth="wide" endarrowlength="long"/>
                  <v:path arrowok="t" o:connecttype="custom" o:connectlocs="234250,0;845251,564591" o:connectangles="0,0"/>
                </v:shape>
                <v:shape id="Arc 40" o:spid="_x0000_s1057" style="position:absolute;left:32235;top:24029;width:7976;height:6918;flip:y;visibility:visible;mso-wrap-style:square;v-text-anchor:middle" coordsize="797626,691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KcQA&#10;AADcAAAADwAAAGRycy9kb3ducmV2LnhtbERPS2vCQBC+F/oflin0UnSjlBJjVim1Qg9eTAXxNmTH&#10;PMzOxuxq4r93hUJv8/E9J10OphFX6lxlWcFkHIEgzq2uuFCw+12PYhDOI2tsLJOCGzlYLp6fUky0&#10;7XlL18wXIoSwS1BB6X2bSOnykgy6sW2JA3e0nUEfYFdI3WEfwk0jp1H0IQ1WHBpKbOmrpPyUXYyC&#10;2O1vm/r9YGdv/Srbf9c+js8zpV5fhs85CE+D/xf/uX90mD+ZwuOZcIF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HSnEAAAA3AAAAA8AAAAAAAAAAAAAAAAAmAIAAGRycy9k&#10;b3ducmV2LnhtbFBLBQYAAAAABAAEAPUAAACJAwAAAAA=&#10;" path="m377825,18088nsl,691808,377825,18088xem277112,nfc543784,114323,678979,212542,797626,471725e" filled="f" strokecolor="#548dd4 [1951]" strokeweight="1pt">
                  <v:stroke startarrowwidth="wide" startarrowlength="long" endarrowwidth="wide" endarrowlength="long"/>
                  <v:path arrowok="t" o:connecttype="custom" o:connectlocs="277112,0;797626,471725" o:connectangles="0,0"/>
                </v:shape>
                <v:shape id="Arc 40" o:spid="_x0000_s1058" style="position:absolute;left:31597;top:22966;width:7047;height:6737;flip:y;visibility:visible;mso-wrap-style:square;v-text-anchor:middle" coordsize="704757,67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0MsQA&#10;AADcAAAADwAAAGRycy9kb3ducmV2LnhtbERPTWvCQBC9F/oflil4qxOVikRXsYWCHjyoDcXbmB2T&#10;YHY2za4x/ffdQqG3ebzPWax6W6uOW1850TAaJqBYcmcqKTR8HN+fZ6B8IDFUO2EN3+xhtXx8WFBq&#10;3F323B1CoWKI+JQ0lCE0KaLPS7bkh65hidzFtZZChG2BpqV7DLc1jpNkipYqiQ0lNfxWcn493KyG&#10;2fS837wgZuMu+9z1GZ5ev7ZbrQdP/XoOKnAf/sV/7o2J80cT+H0mXo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5dDLEAAAA3AAAAA8AAAAAAAAAAAAAAAAAmAIAAGRycy9k&#10;b3ducmV2LnhtbFBLBQYAAAAABAAEAPUAAACJAwAAAAA=&#10;" path="m377825,nsl,673720,377825,xem288701,21833nfc531877,120048,595635,168258,704757,408391e" filled="f" strokecolor="#548dd4 [1951]" strokeweight="1pt">
                  <v:stroke startarrowwidth="wide" startarrowlength="long" endarrowwidth="wide" endarrowlength="long"/>
                  <v:path arrowok="t" o:connecttype="custom" o:connectlocs="288701,21833;704757,408391" o:connectangles="0,0"/>
                </v:shape>
                <v:shape id="Arc 40" o:spid="_x0000_s1059" style="position:absolute;left:34786;top:26794;width:10025;height:8442;flip:y;visibility:visible;mso-wrap-style:square;v-text-anchor:middle" coordsize="1002413,844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f8QA&#10;AADcAAAADwAAAGRycy9kb3ducmV2LnhtbERPTWvCQBC9F/wPywi9lGZjFU3TrFKEUulFooHS25Cd&#10;JsHsbMhuTfz3bkHwNo/3OdlmNK04U+8aywpmUQyCuLS64UpBcfx4TkA4j6yxtUwKLuRgs548ZJhq&#10;O3BO54OvRAhhl6KC2vsuldKVNRl0ke2IA/dre4M+wL6SuschhJtWvsTxUhpsODTU2NG2pvJ0+DMK&#10;TuUrHZ+K+b7bJnL59TN8ulX+rdTjdHx/A+Fp9Hfxzb3TYf5sAf/PhAv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on/EAAAA3AAAAA8AAAAAAAAAAAAAAAAAmAIAAGRycy9k&#10;b3ducmV2LnhtbFBLBQYAAAAABAAEAPUAAACJAwAAAAA=&#10;" path="m377825,170486nsl,844206,377825,170486xem179481,nfc455678,102416,921866,481621,1002413,731279e" filled="f" strokecolor="#548dd4 [1951]" strokeweight="1pt">
                  <v:stroke startarrowwidth="wide" startarrowlength="long" endarrowwidth="wide" endarrowlength="long"/>
                  <v:path arrowok="t" o:connecttype="custom" o:connectlocs="179481,0;1002413,731279" o:connectangles="0,0"/>
                </v:shape>
                <v:shape id="Arc 40" o:spid="_x0000_s1060" style="position:absolute;left:34680;top:25518;width:8667;height:8370;flip:y;visibility:visible;mso-wrap-style:square;v-text-anchor:middle" coordsize="866682,837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msX8IA&#10;AADcAAAADwAAAGRycy9kb3ducmV2LnhtbERPTWvCQBC9C/6HZYTezEbBElJXEaHgpaA2EHobsmMS&#10;zc6muxuN/75bKPQ2j/c56+1oOnEn51vLChZJCoK4srrlWkHx+T7PQPiArLGzTAqe5GG7mU7WmGv7&#10;4BPdz6EWMYR9jgqaEPpcSl81ZNAntieO3MU6gyFCV0vt8BHDTSeXafoqDbYcGxrsad9QdTsPRkFZ&#10;DHQkS9XQu6/s47s+ltfVTqmX2bh7AxFoDP/iP/dBx/mLF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axfwgAAANwAAAAPAAAAAAAAAAAAAAAAAJgCAABkcnMvZG93&#10;bnJldi54bWxQSwUGAAAAAAQABAD1AAAAhwMAAAAA&#10;" path="m377825,163343nsl,837063,377825,163343xem148525,nfc424722,102416,786135,405420,866682,655078e" filled="f" strokecolor="#548dd4 [1951]" strokeweight="1pt">
                  <v:stroke startarrowwidth="wide" startarrowlength="long" endarrowwidth="wide" endarrowlength="long"/>
                  <v:path arrowok="t" o:connecttype="custom" o:connectlocs="148525,0;866682,655078" o:connectangles="0,0"/>
                </v:shape>
                <v:shape id="TextBox 118" o:spid="_x0000_s1061" type="#_x0000_t202" style="position:absolute;left:36166;top:37637;width:17378;height:3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18"/>
                            <w:szCs w:val="18"/>
                            <w:lang w:val="en-GB"/>
                          </w:rPr>
                          <w:t>Angular sampling density</w:t>
                        </w:r>
                      </w:p>
                    </w:txbxContent>
                  </v:textbox>
                </v:shape>
                <v:shape id="Straight Arrow Connector 124" o:spid="_x0000_s1062" type="#_x0000_t32" style="position:absolute;left:37657;top:24348;width:9184;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CacEAAADcAAAADwAAAGRycy9kb3ducmV2LnhtbERPTWsCMRC9C/6HMAUvRbMVLLIaRQSL&#10;etOW9jpsxmTrZrJs4rr6602h4G0e73Pmy85VoqUmlJ4VvI0yEMSF1yUbBV+fm+EURIjIGivPpOBG&#10;AZaLfm+OufZXPlB7jEakEA45KrAx1rmUobDkMIx8TZy4k28cxgQbI3WD1xTuKjnOsnfpsOTUYLGm&#10;taXifLw4Bfv29z59jeYH18Hok919nM3qW6nBS7eagYjUxaf4373Vaf54An/Pp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94JpwQAAANwAAAAPAAAAAAAAAAAAAAAA&#10;AKECAABkcnMvZG93bnJldi54bWxQSwUGAAAAAAQABAD5AAAAjwMAAAAA&#10;" strokecolor="#4579b8 [3044]" strokeweight="2.25pt">
                  <v:stroke startarrow="block" endarrow="block"/>
                </v:shape>
                <v:shape id="TextBox 126" o:spid="_x0000_s1063" type="#_x0000_t202" style="position:absolute;left:38644;top:22541;width:16537;height:4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6607B3" w:rsidRDefault="006607B3" w:rsidP="006607B3">
                        <w:pPr>
                          <w:pStyle w:val="NormalWeb"/>
                          <w:spacing w:before="0" w:beforeAutospacing="0" w:after="0" w:afterAutospacing="0"/>
                        </w:pPr>
                        <w:r>
                          <w:rPr>
                            <w:rFonts w:asciiTheme="minorHAnsi" w:hAnsi="Calibri" w:cstheme="minorBidi"/>
                            <w:color w:val="000000" w:themeColor="text1"/>
                            <w:kern w:val="24"/>
                            <w:sz w:val="18"/>
                            <w:szCs w:val="18"/>
                            <w:lang w:val="en-GB"/>
                          </w:rPr>
                          <w:t>Radial sampling density</w:t>
                        </w:r>
                      </w:p>
                    </w:txbxContent>
                  </v:textbox>
                </v:shape>
                <w10:wrap type="square"/>
              </v:group>
            </w:pict>
          </mc:Fallback>
        </mc:AlternateContent>
      </w:r>
      <w:r w:rsidR="004F3F54">
        <w:rPr>
          <w:lang w:val="en-GB"/>
        </w:rPr>
        <w:t xml:space="preserve">Both QI and the Z Lookup table (ZLUT) algorithms </w:t>
      </w:r>
      <w:r w:rsidR="002508A3">
        <w:rPr>
          <w:lang w:val="en-GB"/>
        </w:rPr>
        <w:t xml:space="preserve">will compute interpolated pixel values in </w:t>
      </w:r>
      <w:r w:rsidR="004F3F54">
        <w:rPr>
          <w:lang w:val="en-GB"/>
        </w:rPr>
        <w:t>a circle within the given images. The size and sampling density of this circle is defined by the settings that you assign</w:t>
      </w:r>
      <w:r w:rsidR="002508A3">
        <w:rPr>
          <w:lang w:val="en-GB"/>
        </w:rPr>
        <w:t xml:space="preserve">, as shown in the image below. Sampling in polar coordinates could be easily defined by having number of radial steps and a number of angular </w:t>
      </w:r>
      <w:r w:rsidR="006607B3">
        <w:rPr>
          <w:lang w:val="en-GB"/>
        </w:rPr>
        <w:t>steps, but this would typically have to be changed every time the camera magnification is modified (in which case the region of interest also needs to change). To prevent this, all tracking parameters are relative to the size of the region-of-interest.</w:t>
      </w:r>
    </w:p>
    <w:p w:rsidR="002508A3" w:rsidRDefault="002508A3" w:rsidP="004F3F54">
      <w:pPr>
        <w:rPr>
          <w:lang w:val="en-GB"/>
        </w:rPr>
      </w:pPr>
    </w:p>
    <w:p w:rsidR="002508A3" w:rsidRDefault="002508A3" w:rsidP="004F3F54">
      <w:pPr>
        <w:rPr>
          <w:lang w:val="en-GB"/>
        </w:rPr>
      </w:pPr>
    </w:p>
    <w:p w:rsidR="002508A3" w:rsidRDefault="002508A3" w:rsidP="004F3F54">
      <w:pPr>
        <w:rPr>
          <w:lang w:val="en-GB"/>
        </w:rPr>
      </w:pPr>
    </w:p>
    <w:p w:rsidR="002508A3" w:rsidRDefault="002508A3" w:rsidP="004F3F54">
      <w:pPr>
        <w:rPr>
          <w:lang w:val="en-GB"/>
        </w:rPr>
      </w:pPr>
    </w:p>
    <w:p w:rsidR="004F3F54" w:rsidRDefault="004F3F54" w:rsidP="004F3F54">
      <w:pPr>
        <w:rPr>
          <w:lang w:val="en-GB"/>
        </w:rPr>
      </w:pPr>
    </w:p>
    <w:p w:rsidR="002508A3" w:rsidRDefault="002508A3" w:rsidP="004F3F54">
      <w:pPr>
        <w:rPr>
          <w:lang w:val="en-GB"/>
        </w:rPr>
      </w:pPr>
    </w:p>
    <w:p w:rsidR="006607B3" w:rsidRDefault="006607B3" w:rsidP="004F3F54">
      <w:pPr>
        <w:rPr>
          <w:lang w:val="en-GB"/>
        </w:rPr>
      </w:pPr>
    </w:p>
    <w:p w:rsidR="006607B3" w:rsidRDefault="006607B3" w:rsidP="004F3F54">
      <w:pPr>
        <w:rPr>
          <w:lang w:val="en-GB"/>
        </w:rPr>
      </w:pPr>
    </w:p>
    <w:p w:rsidR="006607B3" w:rsidRDefault="006607B3" w:rsidP="004F3F54">
      <w:pPr>
        <w:rPr>
          <w:lang w:val="en-GB"/>
        </w:rPr>
      </w:pPr>
    </w:p>
    <w:p w:rsidR="006607B3" w:rsidRDefault="006607B3" w:rsidP="004F3F54">
      <w:pPr>
        <w:rPr>
          <w:lang w:val="en-GB"/>
        </w:rPr>
      </w:pPr>
    </w:p>
    <w:p w:rsidR="006607B3" w:rsidRDefault="006607B3" w:rsidP="004F3F54">
      <w:pPr>
        <w:rPr>
          <w:lang w:val="en-GB"/>
        </w:rPr>
      </w:pPr>
    </w:p>
    <w:p w:rsidR="006607B3" w:rsidRPr="004F3F54" w:rsidRDefault="006607B3" w:rsidP="004F3F54">
      <w:pPr>
        <w:rPr>
          <w:lang w:val="en-GB"/>
        </w:rPr>
      </w:pPr>
    </w:p>
    <w:p w:rsidR="006607B3" w:rsidRPr="00CA6348" w:rsidRDefault="002508A3" w:rsidP="009E544F">
      <w:pPr>
        <w:pStyle w:val="NoSpacing"/>
        <w:rPr>
          <w:lang w:val="en-GB"/>
        </w:rPr>
      </w:pPr>
      <w:r w:rsidRPr="00CA6348">
        <w:rPr>
          <w:lang w:val="en-GB"/>
        </w:rPr>
        <w:t xml:space="preserve">Sampling circle:  </w:t>
      </w:r>
    </w:p>
    <w:p w:rsidR="006607B3" w:rsidRPr="009E544F" w:rsidRDefault="004F3F54" w:rsidP="009E544F">
      <w:pPr>
        <w:pStyle w:val="NoSpacing"/>
        <w:numPr>
          <w:ilvl w:val="0"/>
          <w:numId w:val="3"/>
        </w:numPr>
        <w:rPr>
          <w:lang w:val="en-GB"/>
        </w:rPr>
      </w:pPr>
      <w:proofErr w:type="spellStart"/>
      <w:r w:rsidRPr="009E544F">
        <w:rPr>
          <w:lang w:val="en-GB"/>
        </w:rPr>
        <w:t>MinRadius</w:t>
      </w:r>
      <w:proofErr w:type="spellEnd"/>
      <w:r w:rsidR="00CA6348" w:rsidRPr="009E544F">
        <w:rPr>
          <w:lang w:val="en-GB"/>
        </w:rPr>
        <w:t>: Start radius of the sampling circle</w:t>
      </w:r>
    </w:p>
    <w:p w:rsidR="006607B3" w:rsidRPr="009E544F" w:rsidRDefault="006607B3" w:rsidP="009E544F">
      <w:pPr>
        <w:pStyle w:val="NoSpacing"/>
        <w:numPr>
          <w:ilvl w:val="0"/>
          <w:numId w:val="3"/>
        </w:numPr>
        <w:rPr>
          <w:lang w:val="en-GB"/>
        </w:rPr>
      </w:pPr>
      <w:r w:rsidRPr="009E544F">
        <w:rPr>
          <w:lang w:val="en-GB"/>
        </w:rPr>
        <w:t>ROI coverage</w:t>
      </w:r>
      <w:r w:rsidR="00CA6348" w:rsidRPr="009E544F">
        <w:rPr>
          <w:lang w:val="en-GB"/>
        </w:rPr>
        <w:t>: Converts the ROI size into the diameter of the sampling circle. Typically 0.8</w:t>
      </w:r>
    </w:p>
    <w:p w:rsidR="006607B3" w:rsidRPr="009E544F" w:rsidRDefault="004F3F54" w:rsidP="009E544F">
      <w:pPr>
        <w:pStyle w:val="NoSpacing"/>
        <w:numPr>
          <w:ilvl w:val="0"/>
          <w:numId w:val="3"/>
        </w:numPr>
        <w:rPr>
          <w:lang w:val="en-GB"/>
        </w:rPr>
      </w:pPr>
      <w:r w:rsidRPr="009E544F">
        <w:rPr>
          <w:lang w:val="en-GB"/>
        </w:rPr>
        <w:t xml:space="preserve">Radial </w:t>
      </w:r>
      <w:r w:rsidR="00CA6348" w:rsidRPr="009E544F">
        <w:rPr>
          <w:lang w:val="en-GB"/>
        </w:rPr>
        <w:t>sample density: Samples per pixel in radial direction</w:t>
      </w:r>
      <w:r w:rsidR="009E544F">
        <w:rPr>
          <w:lang w:val="en-GB"/>
        </w:rPr>
        <w:t>. Typically 2.5</w:t>
      </w:r>
    </w:p>
    <w:p w:rsidR="006607B3" w:rsidRPr="009E544F" w:rsidRDefault="004F3F54" w:rsidP="009E544F">
      <w:pPr>
        <w:pStyle w:val="NoSpacing"/>
        <w:numPr>
          <w:ilvl w:val="0"/>
          <w:numId w:val="3"/>
        </w:numPr>
        <w:rPr>
          <w:szCs w:val="20"/>
          <w:lang w:val="en-GB"/>
        </w:rPr>
      </w:pPr>
      <w:r w:rsidRPr="009E544F">
        <w:rPr>
          <w:szCs w:val="20"/>
          <w:lang w:val="en-GB"/>
        </w:rPr>
        <w:t xml:space="preserve">Angular </w:t>
      </w:r>
      <w:r w:rsidR="00CA6348" w:rsidRPr="009E544F">
        <w:rPr>
          <w:szCs w:val="20"/>
          <w:lang w:val="en-GB"/>
        </w:rPr>
        <w:t>sample density: Samples per pixel in angular direction.</w:t>
      </w:r>
      <w:r w:rsidR="009E544F">
        <w:rPr>
          <w:szCs w:val="20"/>
          <w:lang w:val="en-GB"/>
        </w:rPr>
        <w:t xml:space="preserve"> Typically 0.7</w:t>
      </w:r>
    </w:p>
    <w:p w:rsidR="00CA6348" w:rsidRDefault="00CA6348" w:rsidP="00CA6348">
      <w:pPr>
        <w:rPr>
          <w:lang w:val="en-GB"/>
        </w:rPr>
      </w:pPr>
    </w:p>
    <w:p w:rsidR="00CA6348" w:rsidRDefault="00CA6348" w:rsidP="00CA6348">
      <w:pPr>
        <w:rPr>
          <w:lang w:val="en-GB"/>
        </w:rPr>
      </w:pPr>
      <w:r>
        <w:rPr>
          <w:lang w:val="en-GB"/>
        </w:rPr>
        <w:t>Other settings:</w:t>
      </w:r>
    </w:p>
    <w:p w:rsidR="00CA6348" w:rsidRDefault="00CA6348" w:rsidP="00CA6348">
      <w:pPr>
        <w:pStyle w:val="ListParagraph"/>
        <w:numPr>
          <w:ilvl w:val="0"/>
          <w:numId w:val="2"/>
        </w:numPr>
        <w:rPr>
          <w:lang w:val="en-GB"/>
        </w:rPr>
      </w:pPr>
      <w:r>
        <w:rPr>
          <w:lang w:val="en-GB"/>
        </w:rPr>
        <w:t>QI iterations</w:t>
      </w:r>
      <w:r w:rsidR="009E544F">
        <w:rPr>
          <w:lang w:val="en-GB"/>
        </w:rPr>
        <w:t>: Number of iterations of the QI algorithm. 4 gives good</w:t>
      </w:r>
    </w:p>
    <w:p w:rsidR="00CA6348" w:rsidRDefault="009E544F" w:rsidP="00CA6348">
      <w:pPr>
        <w:pStyle w:val="ListParagraph"/>
        <w:numPr>
          <w:ilvl w:val="0"/>
          <w:numId w:val="2"/>
        </w:numPr>
        <w:rPr>
          <w:lang w:val="en-GB"/>
        </w:rPr>
      </w:pPr>
      <w:r>
        <w:rPr>
          <w:lang w:val="en-GB"/>
        </w:rPr>
        <w:t xml:space="preserve">CUDA Device: </w:t>
      </w:r>
    </w:p>
    <w:p w:rsidR="009E544F" w:rsidRDefault="009E544F" w:rsidP="009E544F">
      <w:pPr>
        <w:pStyle w:val="ListParagraph"/>
        <w:numPr>
          <w:ilvl w:val="1"/>
          <w:numId w:val="2"/>
        </w:numPr>
        <w:rPr>
          <w:lang w:val="en-GB"/>
        </w:rPr>
      </w:pPr>
      <w:r>
        <w:rPr>
          <w:lang w:val="en-GB"/>
        </w:rPr>
        <w:t>&gt;= 0, select device with given index</w:t>
      </w:r>
    </w:p>
    <w:p w:rsidR="009E544F" w:rsidRDefault="009E544F" w:rsidP="009E544F">
      <w:pPr>
        <w:pStyle w:val="ListParagraph"/>
        <w:numPr>
          <w:ilvl w:val="1"/>
          <w:numId w:val="2"/>
        </w:numPr>
        <w:rPr>
          <w:lang w:val="en-GB"/>
        </w:rPr>
      </w:pPr>
      <w:r>
        <w:rPr>
          <w:lang w:val="en-GB"/>
        </w:rPr>
        <w:t>-1: select device with the highest score (score = #Processor * Clock frequency)</w:t>
      </w:r>
    </w:p>
    <w:p w:rsidR="009E544F" w:rsidRDefault="009E544F" w:rsidP="009E544F">
      <w:pPr>
        <w:pStyle w:val="ListParagraph"/>
        <w:numPr>
          <w:ilvl w:val="1"/>
          <w:numId w:val="2"/>
        </w:numPr>
        <w:rPr>
          <w:lang w:val="en-GB"/>
        </w:rPr>
      </w:pPr>
      <w:r>
        <w:rPr>
          <w:lang w:val="en-GB"/>
        </w:rPr>
        <w:t>-2: use all CUDA capable devices, and distribute the tasks evenly. Dual-GPU cards like GTX 690 need this.</w:t>
      </w:r>
    </w:p>
    <w:p w:rsidR="009E544F" w:rsidRPr="00CA6348" w:rsidRDefault="009E544F" w:rsidP="009E544F">
      <w:pPr>
        <w:pStyle w:val="ListParagraph"/>
        <w:rPr>
          <w:lang w:val="en-GB"/>
        </w:rPr>
      </w:pPr>
      <w:bookmarkStart w:id="0" w:name="_GoBack"/>
      <w:bookmarkEnd w:id="0"/>
    </w:p>
    <w:sectPr w:rsidR="009E544F" w:rsidRPr="00CA63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303" w:rsidRDefault="00503303" w:rsidP="004F3F54">
      <w:pPr>
        <w:spacing w:after="0" w:line="240" w:lineRule="auto"/>
      </w:pPr>
      <w:r>
        <w:separator/>
      </w:r>
    </w:p>
  </w:endnote>
  <w:endnote w:type="continuationSeparator" w:id="0">
    <w:p w:rsidR="00503303" w:rsidRDefault="00503303" w:rsidP="004F3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303" w:rsidRDefault="00503303" w:rsidP="004F3F54">
      <w:pPr>
        <w:spacing w:after="0" w:line="240" w:lineRule="auto"/>
      </w:pPr>
      <w:r>
        <w:separator/>
      </w:r>
    </w:p>
  </w:footnote>
  <w:footnote w:type="continuationSeparator" w:id="0">
    <w:p w:rsidR="00503303" w:rsidRDefault="00503303" w:rsidP="004F3F54">
      <w:pPr>
        <w:spacing w:after="0" w:line="240" w:lineRule="auto"/>
      </w:pPr>
      <w:r>
        <w:continuationSeparator/>
      </w:r>
    </w:p>
  </w:footnote>
  <w:footnote w:id="1">
    <w:p w:rsidR="004F3F54" w:rsidRDefault="004F3F54" w:rsidP="004F3F54">
      <w:pPr>
        <w:pStyle w:val="NoSpacing"/>
        <w:rPr>
          <w:lang w:val="en-GB" w:eastAsia="nl-NL"/>
        </w:rPr>
      </w:pPr>
      <w:r>
        <w:rPr>
          <w:rStyle w:val="FootnoteReference"/>
        </w:rPr>
        <w:footnoteRef/>
      </w:r>
      <w:r w:rsidRPr="004F3F54">
        <w:rPr>
          <w:lang w:val="en-GB"/>
        </w:rPr>
        <w:t xml:space="preserve"> </w:t>
      </w:r>
      <w:r w:rsidRPr="004F3F54">
        <w:rPr>
          <w:lang w:val="en-GB" w:eastAsia="nl-NL"/>
        </w:rPr>
        <w:t xml:space="preserve">Non-Bias-Limited Tracking of Spherical Particles, Enabling </w:t>
      </w:r>
      <w:proofErr w:type="spellStart"/>
      <w:r w:rsidRPr="004F3F54">
        <w:rPr>
          <w:lang w:val="en-GB" w:eastAsia="nl-NL"/>
        </w:rPr>
        <w:t>Nanometer</w:t>
      </w:r>
      <w:proofErr w:type="spellEnd"/>
      <w:r w:rsidRPr="004F3F54">
        <w:rPr>
          <w:lang w:val="en-GB" w:eastAsia="nl-NL"/>
        </w:rPr>
        <w:t xml:space="preserve"> Resolution at Low Magnification</w:t>
      </w:r>
      <w:r>
        <w:rPr>
          <w:lang w:val="en-GB" w:eastAsia="nl-NL"/>
        </w:rPr>
        <w:t xml:space="preserve"> (</w:t>
      </w:r>
      <w:r w:rsidRPr="004F3F54">
        <w:rPr>
          <w:lang w:val="en-GB" w:eastAsia="nl-NL"/>
        </w:rPr>
        <w:t>http://www.ncbi.nlm.nih.gov/pmc/articles/PMC3353059/</w:t>
      </w:r>
      <w:r>
        <w:rPr>
          <w:lang w:val="en-GB" w:eastAsia="nl-NL"/>
        </w:rPr>
        <w:t>)</w:t>
      </w:r>
    </w:p>
    <w:p w:rsidR="004F3F54" w:rsidRPr="004F3F54" w:rsidRDefault="004F3F54">
      <w:pPr>
        <w:pStyle w:val="FootnoteText"/>
        <w:rPr>
          <w:lang w:val="en-GB"/>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364E"/>
    <w:multiLevelType w:val="hybridMultilevel"/>
    <w:tmpl w:val="3C84DD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60E78AC"/>
    <w:multiLevelType w:val="hybridMultilevel"/>
    <w:tmpl w:val="68ECA5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8743B5C"/>
    <w:multiLevelType w:val="hybridMultilevel"/>
    <w:tmpl w:val="15CED6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F54"/>
    <w:rsid w:val="002508A3"/>
    <w:rsid w:val="004F3F54"/>
    <w:rsid w:val="00503303"/>
    <w:rsid w:val="00510338"/>
    <w:rsid w:val="006244CA"/>
    <w:rsid w:val="006607B3"/>
    <w:rsid w:val="007A384A"/>
    <w:rsid w:val="009E544F"/>
    <w:rsid w:val="00CA6348"/>
    <w:rsid w:val="00FD0F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3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5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F3F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F5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F3F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3F54"/>
    <w:pPr>
      <w:ind w:left="720"/>
      <w:contextualSpacing/>
    </w:pPr>
  </w:style>
  <w:style w:type="paragraph" w:styleId="FootnoteText">
    <w:name w:val="footnote text"/>
    <w:basedOn w:val="Normal"/>
    <w:link w:val="FootnoteTextChar"/>
    <w:uiPriority w:val="99"/>
    <w:semiHidden/>
    <w:unhideWhenUsed/>
    <w:rsid w:val="004F3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F54"/>
    <w:rPr>
      <w:sz w:val="20"/>
      <w:szCs w:val="20"/>
    </w:rPr>
  </w:style>
  <w:style w:type="character" w:styleId="FootnoteReference">
    <w:name w:val="footnote reference"/>
    <w:basedOn w:val="DefaultParagraphFont"/>
    <w:uiPriority w:val="99"/>
    <w:semiHidden/>
    <w:unhideWhenUsed/>
    <w:rsid w:val="004F3F54"/>
    <w:rPr>
      <w:vertAlign w:val="superscript"/>
    </w:rPr>
  </w:style>
  <w:style w:type="paragraph" w:styleId="NoSpacing">
    <w:name w:val="No Spacing"/>
    <w:uiPriority w:val="1"/>
    <w:qFormat/>
    <w:rsid w:val="004F3F54"/>
    <w:pPr>
      <w:spacing w:after="0" w:line="240" w:lineRule="auto"/>
    </w:pPr>
  </w:style>
  <w:style w:type="character" w:styleId="Hyperlink">
    <w:name w:val="Hyperlink"/>
    <w:basedOn w:val="DefaultParagraphFont"/>
    <w:uiPriority w:val="99"/>
    <w:unhideWhenUsed/>
    <w:rsid w:val="004F3F54"/>
    <w:rPr>
      <w:color w:val="0000FF" w:themeColor="hyperlink"/>
      <w:u w:val="single"/>
    </w:rPr>
  </w:style>
  <w:style w:type="paragraph" w:styleId="NormalWeb">
    <w:name w:val="Normal (Web)"/>
    <w:basedOn w:val="Normal"/>
    <w:uiPriority w:val="99"/>
    <w:semiHidden/>
    <w:unhideWhenUsed/>
    <w:rsid w:val="006607B3"/>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3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5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F3F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F5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F3F5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3F54"/>
    <w:pPr>
      <w:ind w:left="720"/>
      <w:contextualSpacing/>
    </w:pPr>
  </w:style>
  <w:style w:type="paragraph" w:styleId="FootnoteText">
    <w:name w:val="footnote text"/>
    <w:basedOn w:val="Normal"/>
    <w:link w:val="FootnoteTextChar"/>
    <w:uiPriority w:val="99"/>
    <w:semiHidden/>
    <w:unhideWhenUsed/>
    <w:rsid w:val="004F3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F54"/>
    <w:rPr>
      <w:sz w:val="20"/>
      <w:szCs w:val="20"/>
    </w:rPr>
  </w:style>
  <w:style w:type="character" w:styleId="FootnoteReference">
    <w:name w:val="footnote reference"/>
    <w:basedOn w:val="DefaultParagraphFont"/>
    <w:uiPriority w:val="99"/>
    <w:semiHidden/>
    <w:unhideWhenUsed/>
    <w:rsid w:val="004F3F54"/>
    <w:rPr>
      <w:vertAlign w:val="superscript"/>
    </w:rPr>
  </w:style>
  <w:style w:type="paragraph" w:styleId="NoSpacing">
    <w:name w:val="No Spacing"/>
    <w:uiPriority w:val="1"/>
    <w:qFormat/>
    <w:rsid w:val="004F3F54"/>
    <w:pPr>
      <w:spacing w:after="0" w:line="240" w:lineRule="auto"/>
    </w:pPr>
  </w:style>
  <w:style w:type="character" w:styleId="Hyperlink">
    <w:name w:val="Hyperlink"/>
    <w:basedOn w:val="DefaultParagraphFont"/>
    <w:uiPriority w:val="99"/>
    <w:unhideWhenUsed/>
    <w:rsid w:val="004F3F54"/>
    <w:rPr>
      <w:color w:val="0000FF" w:themeColor="hyperlink"/>
      <w:u w:val="single"/>
    </w:rPr>
  </w:style>
  <w:style w:type="paragraph" w:styleId="NormalWeb">
    <w:name w:val="Normal (Web)"/>
    <w:basedOn w:val="Normal"/>
    <w:uiPriority w:val="99"/>
    <w:semiHidden/>
    <w:unhideWhenUsed/>
    <w:rsid w:val="006607B3"/>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5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cbi.nlm.nih.gov/pmc/articles/PMC3353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1301B-E7AA-4E59-86DC-1A6022534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4CE61B54.dotm</Template>
  <TotalTime>78</TotalTime>
  <Pages>1</Pages>
  <Words>272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Jelmer Cnossen</dc:creator>
  <cp:lastModifiedBy>Jelmer Cnossen</cp:lastModifiedBy>
  <cp:revision>5</cp:revision>
  <dcterms:created xsi:type="dcterms:W3CDTF">2013-10-09T12:50:00Z</dcterms:created>
  <dcterms:modified xsi:type="dcterms:W3CDTF">2013-10-09T14:08:00Z</dcterms:modified>
</cp:coreProperties>
</file>